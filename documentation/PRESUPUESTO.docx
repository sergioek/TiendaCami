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bottom w:val="single" w:sz="4" w:space="0" w:color="auto"/>
        </w:tblBorders>
        <w:shd w:val="clear" w:color="auto" w:fill="262626" w:themeFill="text1" w:themeFillTint="D9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677"/>
        <w:gridCol w:w="3925"/>
      </w:tblGrid>
      <w:tr w:rsidR="009C5836" w:rsidRPr="001E3C2E" w:rsidTr="00275D10">
        <w:trPr>
          <w:trHeight w:val="668"/>
        </w:trPr>
        <w:tc>
          <w:tcPr>
            <w:tcW w:w="5677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262626" w:themeFill="text1" w:themeFillTint="D9"/>
            <w:tcMar>
              <w:top w:w="0" w:type="dxa"/>
            </w:tcMar>
          </w:tcPr>
          <w:p w:rsidR="009C5836" w:rsidRPr="001E3C2E" w:rsidRDefault="003F4445" w:rsidP="00761383">
            <w:r>
              <w:rPr>
                <w:noProof/>
                <w:lang w:eastAsia="es-E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91440</wp:posOffset>
                  </wp:positionH>
                  <wp:positionV relativeFrom="margin">
                    <wp:posOffset>80645</wp:posOffset>
                  </wp:positionV>
                  <wp:extent cx="623418" cy="485775"/>
                  <wp:effectExtent l="0" t="0" r="5715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K_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18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5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262626" w:themeFill="text1" w:themeFillTint="D9"/>
          </w:tcPr>
          <w:p w:rsidR="009C5836" w:rsidRPr="0080337C" w:rsidRDefault="003F4445" w:rsidP="003F4445">
            <w:pPr>
              <w:pStyle w:val="Ttulo1"/>
              <w:rPr>
                <w:rFonts w:ascii="Gabriola" w:hAnsi="Gabriola"/>
                <w:sz w:val="52"/>
              </w:rPr>
            </w:pPr>
            <w:r w:rsidRPr="0080337C">
              <w:rPr>
                <w:rFonts w:ascii="Gabriola" w:hAnsi="Gabriola"/>
                <w:color w:val="FFFFFF" w:themeColor="background1"/>
                <w:sz w:val="52"/>
              </w:rPr>
              <w:t>PRESUPUESTO</w:t>
            </w:r>
            <w:r w:rsidR="0080337C" w:rsidRPr="0080337C">
              <w:rPr>
                <w:rFonts w:ascii="Gabriola" w:hAnsi="Gabriola"/>
                <w:color w:val="FFFFFF" w:themeColor="background1"/>
                <w:sz w:val="52"/>
              </w:rPr>
              <w:t xml:space="preserve"> WEB</w:t>
            </w:r>
            <w:r w:rsidRPr="0080337C">
              <w:rPr>
                <w:rFonts w:ascii="Gabriola" w:hAnsi="Gabriola"/>
                <w:color w:val="FFFFFF" w:themeColor="background1"/>
                <w:sz w:val="52"/>
              </w:rPr>
              <w:t xml:space="preserve"> </w:t>
            </w:r>
          </w:p>
        </w:tc>
      </w:tr>
      <w:tr w:rsidR="009C5836" w:rsidRPr="001E3C2E" w:rsidTr="0080337C">
        <w:trPr>
          <w:trHeight w:val="558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262626" w:themeFill="text1" w:themeFillTint="D9"/>
            <w:tcMar>
              <w:top w:w="0" w:type="dxa"/>
            </w:tcMar>
            <w:vAlign w:val="bottom"/>
          </w:tcPr>
          <w:sdt>
            <w:sdtPr>
              <w:rPr>
                <w:i/>
                <w:sz w:val="28"/>
              </w:rPr>
              <w:alias w:val="Escriba el nombre de su empresa:"/>
              <w:tag w:val="Escriba el nombre de su empresa:"/>
              <w:id w:val="963386319"/>
              <w:placeholder>
                <w:docPart w:val="93FC84954B5944F3AE1BD32F3441D146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EndPr/>
            <w:sdtContent>
              <w:p w:rsidR="009C5836" w:rsidRPr="003F4445" w:rsidRDefault="003F4445" w:rsidP="009C5836">
                <w:pPr>
                  <w:pStyle w:val="Nombre"/>
                  <w:rPr>
                    <w:i/>
                    <w:sz w:val="28"/>
                  </w:rPr>
                </w:pPr>
                <w:r w:rsidRPr="003F4445">
                  <w:rPr>
                    <w:i/>
                    <w:sz w:val="28"/>
                  </w:rPr>
                  <w:t>SKSoftware</w:t>
                </w:r>
              </w:p>
            </w:sdtContent>
          </w:sdt>
          <w:p w:rsidR="009C5836" w:rsidRDefault="003F4445" w:rsidP="003F4445">
            <w:pPr>
              <w:pStyle w:val="Eslogan"/>
              <w:rPr>
                <w:noProof/>
              </w:rPr>
            </w:pPr>
            <w:r w:rsidRPr="003F4445">
              <w:rPr>
                <w:noProof/>
                <w:sz w:val="18"/>
              </w:rPr>
              <w:t>“Crecemos con vos”</w:t>
            </w: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262626" w:themeFill="text1" w:themeFillTint="D9"/>
            <w:vAlign w:val="bottom"/>
          </w:tcPr>
          <w:p w:rsidR="009C5836" w:rsidRDefault="00F318C2" w:rsidP="003F4445">
            <w:pPr>
              <w:pStyle w:val="Fechaynmero"/>
            </w:pPr>
            <w:sdt>
              <w:sdtPr>
                <w:alias w:val="Fecha:"/>
                <w:tag w:val="Fecha:"/>
                <w:id w:val="-566951421"/>
                <w:placeholder>
                  <w:docPart w:val="19A4940BA8924CC19F6EA023137DD50E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Fecha:</w:t>
                </w:r>
              </w:sdtContent>
            </w:sdt>
            <w:r w:rsidR="009C5836" w:rsidRPr="005A6D66">
              <w:rPr>
                <w:lang w:bidi="es-ES"/>
              </w:rPr>
              <w:t xml:space="preserve"> </w:t>
            </w:r>
            <w:r w:rsidR="003F4445">
              <w:t>20/09/2022</w:t>
            </w:r>
          </w:p>
        </w:tc>
      </w:tr>
      <w:tr w:rsidR="003A1E70" w:rsidRPr="001E3C2E" w:rsidTr="0080337C">
        <w:trPr>
          <w:trHeight w:val="513"/>
        </w:trPr>
        <w:tc>
          <w:tcPr>
            <w:tcW w:w="6030" w:type="dxa"/>
            <w:tcBorders>
              <w:top w:val="nil"/>
              <w:bottom w:val="nil"/>
            </w:tcBorders>
            <w:shd w:val="clear" w:color="auto" w:fill="262626" w:themeFill="text1" w:themeFillTint="D9"/>
            <w:tcMar>
              <w:top w:w="0" w:type="dxa"/>
              <w:bottom w:w="0" w:type="dxa"/>
            </w:tcMar>
          </w:tcPr>
          <w:p w:rsidR="00D36630" w:rsidRDefault="003F4445" w:rsidP="00D36630">
            <w:r>
              <w:t>Fernández</w:t>
            </w:r>
            <w:r w:rsidR="00FC55BD">
              <w:rPr>
                <w:lang w:bidi="es-ES"/>
              </w:rPr>
              <w:t xml:space="preserve">, </w:t>
            </w:r>
            <w:r>
              <w:t>Santiago del Estero – CP. 4322</w:t>
            </w:r>
          </w:p>
          <w:p w:rsidR="00D36630" w:rsidRDefault="003F4445" w:rsidP="00D36630">
            <w:r>
              <w:t>+543855307491</w:t>
            </w:r>
          </w:p>
          <w:p w:rsidR="003A1E70" w:rsidRDefault="003F4445" w:rsidP="003F4445">
            <w:r>
              <w:t>Khairallahsergio4@gmail.com</w:t>
            </w:r>
          </w:p>
        </w:tc>
        <w:tc>
          <w:tcPr>
            <w:tcW w:w="4050" w:type="dxa"/>
            <w:tcBorders>
              <w:top w:val="nil"/>
              <w:bottom w:val="nil"/>
            </w:tcBorders>
            <w:shd w:val="clear" w:color="auto" w:fill="262626" w:themeFill="text1" w:themeFillTint="D9"/>
            <w:tcMar>
              <w:bottom w:w="0" w:type="dxa"/>
            </w:tcMar>
          </w:tcPr>
          <w:p w:rsidR="003A1E70" w:rsidRPr="0080337C" w:rsidRDefault="004E591E" w:rsidP="003F4445">
            <w:pPr>
              <w:pStyle w:val="Fechadeexpiracin"/>
              <w:rPr>
                <w:b w:val="0"/>
                <w:color w:val="FFFFFF" w:themeColor="background1"/>
              </w:rPr>
            </w:pPr>
            <w:sdt>
              <w:sdtPr>
                <w:rPr>
                  <w:rStyle w:val="Carctercarcterdefechadeexpiracin"/>
                  <w:b/>
                  <w:color w:val="FFFFFF" w:themeColor="background1"/>
                </w:rPr>
                <w:alias w:val="Fecha de expiración:"/>
                <w:tag w:val="Fecha de expiración:"/>
                <w:id w:val="-224756445"/>
                <w:placeholder>
                  <w:docPart w:val="AFB9E90B3BB740F597C87EC124067DAF"/>
                </w:placeholder>
                <w:temporary/>
                <w:showingPlcHdr/>
                <w15:appearance w15:val="hidden"/>
              </w:sdtPr>
              <w:sdtEndPr>
                <w:rPr>
                  <w:rStyle w:val="Carctercarcterdefechadeexpiracin"/>
                </w:rPr>
              </w:sdtEndPr>
              <w:sdtContent>
                <w:r w:rsidR="00386F5F" w:rsidRPr="0080337C">
                  <w:rPr>
                    <w:b w:val="0"/>
                    <w:color w:val="FFFFFF" w:themeColor="background1"/>
                    <w:lang w:bidi="es-ES"/>
                  </w:rPr>
                  <w:t>Fecha de expiración</w:t>
                </w:r>
              </w:sdtContent>
            </w:sdt>
            <w:r w:rsidR="003F4445" w:rsidRPr="0080337C">
              <w:rPr>
                <w:b w:val="0"/>
                <w:color w:val="FFFFFF" w:themeColor="background1"/>
                <w:lang w:bidi="es-ES"/>
              </w:rPr>
              <w:t>: 20/10/2022</w:t>
            </w:r>
          </w:p>
        </w:tc>
      </w:tr>
    </w:tbl>
    <w:tbl>
      <w:tblPr>
        <w:tblpPr w:leftFromText="141" w:rightFromText="141" w:vertAnchor="text" w:horzAnchor="margin" w:tblpY="36"/>
        <w:tblW w:w="5000" w:type="pct"/>
        <w:shd w:val="clear" w:color="auto" w:fill="262626" w:themeFill="text1" w:themeFillTint="D9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Escriba nombre del contacto, empresa, dirección, número de teléfono y número de Id. de cliente del destinatario."/>
      </w:tblPr>
      <w:tblGrid>
        <w:gridCol w:w="616"/>
        <w:gridCol w:w="5168"/>
        <w:gridCol w:w="3818"/>
      </w:tblGrid>
      <w:tr w:rsidR="00275D10" w:rsidRPr="001E3C2E" w:rsidTr="00275D10">
        <w:trPr>
          <w:trHeight w:val="1184"/>
        </w:trPr>
        <w:tc>
          <w:tcPr>
            <w:tcW w:w="616" w:type="dxa"/>
            <w:shd w:val="clear" w:color="auto" w:fill="262626" w:themeFill="text1" w:themeFillTint="D9"/>
          </w:tcPr>
          <w:p w:rsidR="00275D10" w:rsidRPr="001E3C2E" w:rsidRDefault="00275D10" w:rsidP="00275D10">
            <w:pPr>
              <w:pStyle w:val="Ttulo2"/>
            </w:pPr>
            <w:sdt>
              <w:sdtPr>
                <w:alias w:val="Para:"/>
                <w:tag w:val="Para:"/>
                <w:id w:val="-629860407"/>
                <w:placeholder>
                  <w:docPart w:val="C8C1FC20F3484D6197E9F4F447FAC18F"/>
                </w:placeholder>
                <w:temporary/>
                <w:showingPlcHdr/>
                <w15:appearance w15:val="hidden"/>
              </w:sdtPr>
              <w:sdtContent>
                <w:r w:rsidRPr="003F4445">
                  <w:rPr>
                    <w:lang w:bidi="es-ES"/>
                  </w:rPr>
                  <w:t>Para</w:t>
                </w:r>
              </w:sdtContent>
            </w:sdt>
          </w:p>
        </w:tc>
        <w:tc>
          <w:tcPr>
            <w:tcW w:w="5168" w:type="dxa"/>
            <w:shd w:val="clear" w:color="auto" w:fill="262626" w:themeFill="text1" w:themeFillTint="D9"/>
          </w:tcPr>
          <w:p w:rsidR="00275D10" w:rsidRDefault="007139D1" w:rsidP="00275D10">
            <w:proofErr w:type="spellStart"/>
            <w:r>
              <w:t>TiendaCami</w:t>
            </w:r>
            <w:proofErr w:type="spellEnd"/>
          </w:p>
          <w:p w:rsidR="00275D10" w:rsidRPr="001E3C2E" w:rsidRDefault="00275D10" w:rsidP="00275D10">
            <w:r>
              <w:t>Proyecto Nº: 12</w:t>
            </w:r>
          </w:p>
          <w:p w:rsidR="00275D10" w:rsidRPr="001E3C2E" w:rsidRDefault="00275D10" w:rsidP="00275D10"/>
          <w:p w:rsidR="00275D10" w:rsidRDefault="00275D10" w:rsidP="00275D10">
            <w:r>
              <w:t>Fernández, Santiago del Estero</w:t>
            </w:r>
          </w:p>
          <w:p w:rsidR="00275D10" w:rsidRPr="001E3C2E" w:rsidRDefault="00275D10" w:rsidP="00275D10">
            <w:r>
              <w:t>CP. 4322</w:t>
            </w:r>
          </w:p>
          <w:p w:rsidR="00275D10" w:rsidRDefault="00275D10" w:rsidP="00275D10">
            <w:r>
              <w:t>+543854911351</w:t>
            </w:r>
          </w:p>
          <w:p w:rsidR="00275D10" w:rsidRPr="001E3C2E" w:rsidRDefault="00275D10" w:rsidP="00275D10">
            <w:r>
              <w:rPr>
                <w:lang w:bidi="es-ES"/>
              </w:rPr>
              <w:t>N. º de</w:t>
            </w:r>
            <w:r>
              <w:t xml:space="preserve"> </w:t>
            </w:r>
            <w:sdt>
              <w:sdtPr>
                <w:alias w:val="Id. del cliente:"/>
                <w:tag w:val="Id. del cliente:"/>
                <w:id w:val="1908809841"/>
                <w:placeholder>
                  <w:docPart w:val="FED0493F93B4463A948D5193807534FD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Id. del cliente</w:t>
                </w:r>
              </w:sdtContent>
            </w:sdt>
            <w:r>
              <w:rPr>
                <w:lang w:bidi="es-ES"/>
              </w:rPr>
              <w:t>: 01</w:t>
            </w:r>
          </w:p>
        </w:tc>
        <w:tc>
          <w:tcPr>
            <w:tcW w:w="3818" w:type="dxa"/>
            <w:shd w:val="clear" w:color="auto" w:fill="262626" w:themeFill="text1" w:themeFillTint="D9"/>
          </w:tcPr>
          <w:p w:rsidR="00275D10" w:rsidRPr="001E3C2E" w:rsidRDefault="00275D10" w:rsidP="00275D10"/>
        </w:tc>
      </w:tr>
    </w:tbl>
    <w:p w:rsidR="008A3C48" w:rsidRPr="001E3C2E" w:rsidRDefault="008A3C48" w:rsidP="00897D19"/>
    <w:p w:rsidR="008A3C48" w:rsidRPr="007139D1" w:rsidRDefault="007139D1">
      <w:pPr>
        <w:rPr>
          <w:b/>
          <w:i/>
          <w:sz w:val="24"/>
        </w:rPr>
      </w:pPr>
      <w:r w:rsidRPr="007139D1">
        <w:rPr>
          <w:b/>
          <w:i/>
          <w:sz w:val="24"/>
        </w:rPr>
        <w:t xml:space="preserve">Objetivo: </w:t>
      </w:r>
    </w:p>
    <w:p w:rsidR="007139D1" w:rsidRPr="007139D1" w:rsidRDefault="007139D1" w:rsidP="007139D1">
      <w:pPr>
        <w:pStyle w:val="Prrafodelista"/>
        <w:numPr>
          <w:ilvl w:val="0"/>
          <w:numId w:val="14"/>
        </w:numPr>
        <w:jc w:val="both"/>
        <w:rPr>
          <w:sz w:val="20"/>
        </w:rPr>
      </w:pPr>
      <w:r w:rsidRPr="007139D1">
        <w:rPr>
          <w:sz w:val="20"/>
        </w:rPr>
        <w:t xml:space="preserve">Desarrollar un sitio web estático responsive para una PYME de venta de bazar. </w:t>
      </w:r>
    </w:p>
    <w:p w:rsidR="009C5836" w:rsidRPr="001E3C2E" w:rsidRDefault="009C5836" w:rsidP="00897D19"/>
    <w:tbl>
      <w:tblPr>
        <w:tblStyle w:val="Tablaconcuadrcula"/>
        <w:tblW w:w="5000" w:type="pct"/>
        <w:tblLook w:val="0000" w:firstRow="0" w:lastRow="0" w:firstColumn="0" w:lastColumn="0" w:noHBand="0" w:noVBand="0"/>
        <w:tblDescription w:val="Escriba cantidad, descripción, precio por unidad, descuento y total de la línea en las columnas de la tabla, y subtotal, impuestos y total al final de esta tabla."/>
      </w:tblPr>
      <w:tblGrid>
        <w:gridCol w:w="1699"/>
        <w:gridCol w:w="4500"/>
        <w:gridCol w:w="1692"/>
        <w:gridCol w:w="1701"/>
      </w:tblGrid>
      <w:tr w:rsidR="001F52B7" w:rsidRPr="001E3C2E" w:rsidTr="00CC686E">
        <w:trPr>
          <w:trHeight w:val="454"/>
        </w:trPr>
        <w:tc>
          <w:tcPr>
            <w:tcW w:w="1699" w:type="dxa"/>
            <w:shd w:val="clear" w:color="auto" w:fill="262626" w:themeFill="text1" w:themeFillTint="D9"/>
            <w:vAlign w:val="center"/>
          </w:tcPr>
          <w:p w:rsidR="00C1473F" w:rsidRPr="001E3C2E" w:rsidRDefault="001F52B7" w:rsidP="001F52B7">
            <w:pPr>
              <w:pStyle w:val="Encabezadosdecolumna"/>
            </w:pPr>
            <w:r>
              <w:t>ÍTEM</w:t>
            </w:r>
          </w:p>
        </w:tc>
        <w:sdt>
          <w:sdtPr>
            <w:alias w:val="Descripción:"/>
            <w:tag w:val="Descripción:"/>
            <w:id w:val="-1848702004"/>
            <w:placeholder>
              <w:docPart w:val="B286763F24A444B2BDD2E46C24E5F17C"/>
            </w:placeholder>
            <w:temporary/>
            <w:showingPlcHdr/>
            <w15:appearance w15:val="hidden"/>
          </w:sdtPr>
          <w:sdtEndPr/>
          <w:sdtContent>
            <w:tc>
              <w:tcPr>
                <w:tcW w:w="4500" w:type="dxa"/>
                <w:shd w:val="clear" w:color="auto" w:fill="262626" w:themeFill="text1" w:themeFillTint="D9"/>
                <w:vAlign w:val="center"/>
              </w:tcPr>
              <w:p w:rsidR="00C1473F" w:rsidRPr="001E3C2E" w:rsidRDefault="00386F5F" w:rsidP="00127B4D">
                <w:pPr>
                  <w:pStyle w:val="Encabezadosdecolumna"/>
                </w:pPr>
                <w:r>
                  <w:rPr>
                    <w:lang w:bidi="es-ES"/>
                  </w:rPr>
                  <w:t>descripción</w:t>
                </w:r>
              </w:p>
            </w:tc>
          </w:sdtContent>
        </w:sdt>
        <w:tc>
          <w:tcPr>
            <w:tcW w:w="1692" w:type="dxa"/>
            <w:shd w:val="clear" w:color="auto" w:fill="262626" w:themeFill="text1" w:themeFillTint="D9"/>
            <w:vAlign w:val="center"/>
          </w:tcPr>
          <w:p w:rsidR="00C1473F" w:rsidRPr="001E3C2E" w:rsidRDefault="001F52B7" w:rsidP="001F52B7">
            <w:pPr>
              <w:pStyle w:val="Encabezadosdecolumna"/>
            </w:pPr>
            <w:r>
              <w:t>CANT.</w:t>
            </w:r>
          </w:p>
        </w:tc>
        <w:tc>
          <w:tcPr>
            <w:tcW w:w="1701" w:type="dxa"/>
            <w:shd w:val="clear" w:color="auto" w:fill="262626" w:themeFill="text1" w:themeFillTint="D9"/>
            <w:vAlign w:val="center"/>
          </w:tcPr>
          <w:p w:rsidR="00C1473F" w:rsidRPr="001E3C2E" w:rsidRDefault="001F52B7" w:rsidP="001F52B7">
            <w:pPr>
              <w:pStyle w:val="Encabezadosdecolumna"/>
            </w:pPr>
            <w:r>
              <w:t>PRECIO</w:t>
            </w:r>
          </w:p>
        </w:tc>
      </w:tr>
      <w:tr w:rsidR="001F52B7" w:rsidRPr="001E3C2E" w:rsidTr="00CF02C7">
        <w:trPr>
          <w:trHeight w:val="454"/>
        </w:trPr>
        <w:tc>
          <w:tcPr>
            <w:tcW w:w="1699" w:type="dxa"/>
            <w:vAlign w:val="center"/>
          </w:tcPr>
          <w:p w:rsidR="00C1473F" w:rsidRPr="001E3C2E" w:rsidRDefault="00BC570F" w:rsidP="00CC686E">
            <w:pPr>
              <w:jc w:val="center"/>
            </w:pPr>
            <w:r>
              <w:t>01</w:t>
            </w:r>
          </w:p>
        </w:tc>
        <w:tc>
          <w:tcPr>
            <w:tcW w:w="4500" w:type="dxa"/>
            <w:vAlign w:val="center"/>
          </w:tcPr>
          <w:p w:rsidR="00C1473F" w:rsidRPr="001E3C2E" w:rsidRDefault="00BC570F" w:rsidP="00CC686E">
            <w:r>
              <w:t>Relevamiento del negocio (</w:t>
            </w:r>
            <w:r w:rsidR="001F52B7">
              <w:t>necesidades y características)</w:t>
            </w:r>
          </w:p>
        </w:tc>
        <w:tc>
          <w:tcPr>
            <w:tcW w:w="1692" w:type="dxa"/>
            <w:vAlign w:val="center"/>
          </w:tcPr>
          <w:p w:rsidR="00C1473F" w:rsidRPr="00761383" w:rsidRDefault="001F52B7" w:rsidP="00CC686E">
            <w:pPr>
              <w:pStyle w:val="Importe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C1473F" w:rsidRPr="00761383" w:rsidRDefault="001F52B7" w:rsidP="00CC686E">
            <w:pPr>
              <w:pStyle w:val="Importe"/>
              <w:jc w:val="center"/>
            </w:pPr>
            <w:r>
              <w:t>$1.000,00</w:t>
            </w:r>
          </w:p>
        </w:tc>
      </w:tr>
      <w:tr w:rsidR="001F52B7" w:rsidRPr="001E3C2E" w:rsidTr="00CF02C7">
        <w:trPr>
          <w:trHeight w:val="454"/>
        </w:trPr>
        <w:tc>
          <w:tcPr>
            <w:tcW w:w="1699" w:type="dxa"/>
            <w:vAlign w:val="center"/>
          </w:tcPr>
          <w:p w:rsidR="00C1473F" w:rsidRPr="001E3C2E" w:rsidRDefault="001F52B7" w:rsidP="00CC686E">
            <w:pPr>
              <w:jc w:val="center"/>
            </w:pPr>
            <w:r>
              <w:t>02</w:t>
            </w:r>
          </w:p>
        </w:tc>
        <w:tc>
          <w:tcPr>
            <w:tcW w:w="4500" w:type="dxa"/>
            <w:vAlign w:val="center"/>
          </w:tcPr>
          <w:p w:rsidR="00C1473F" w:rsidRPr="001E3C2E" w:rsidRDefault="001F52B7" w:rsidP="00CC686E">
            <w:r>
              <w:t>Diseño del sitio web</w:t>
            </w:r>
          </w:p>
        </w:tc>
        <w:tc>
          <w:tcPr>
            <w:tcW w:w="1692" w:type="dxa"/>
            <w:vAlign w:val="center"/>
          </w:tcPr>
          <w:p w:rsidR="00C1473F" w:rsidRPr="00761383" w:rsidRDefault="001F52B7" w:rsidP="00CC686E">
            <w:pPr>
              <w:pStyle w:val="Importe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C1473F" w:rsidRPr="00761383" w:rsidRDefault="001F52B7" w:rsidP="00CC686E">
            <w:pPr>
              <w:pStyle w:val="Importe"/>
              <w:jc w:val="center"/>
            </w:pPr>
            <w:r>
              <w:t>$3.500,00</w:t>
            </w:r>
          </w:p>
        </w:tc>
      </w:tr>
      <w:tr w:rsidR="001F52B7" w:rsidRPr="001E3C2E" w:rsidTr="00CF02C7">
        <w:trPr>
          <w:trHeight w:val="454"/>
        </w:trPr>
        <w:tc>
          <w:tcPr>
            <w:tcW w:w="1699" w:type="dxa"/>
            <w:vAlign w:val="center"/>
          </w:tcPr>
          <w:p w:rsidR="00C1473F" w:rsidRPr="001E3C2E" w:rsidRDefault="001F52B7" w:rsidP="00CC686E">
            <w:pPr>
              <w:jc w:val="center"/>
            </w:pPr>
            <w:r>
              <w:t>03</w:t>
            </w:r>
          </w:p>
        </w:tc>
        <w:tc>
          <w:tcPr>
            <w:tcW w:w="4500" w:type="dxa"/>
            <w:vAlign w:val="center"/>
          </w:tcPr>
          <w:p w:rsidR="00C1473F" w:rsidRPr="001E3C2E" w:rsidRDefault="001F52B7" w:rsidP="00CC686E">
            <w:r>
              <w:t>Desarrollo del sitio web responsive</w:t>
            </w:r>
          </w:p>
        </w:tc>
        <w:tc>
          <w:tcPr>
            <w:tcW w:w="1692" w:type="dxa"/>
            <w:vAlign w:val="center"/>
          </w:tcPr>
          <w:p w:rsidR="00C1473F" w:rsidRPr="00761383" w:rsidRDefault="001F52B7" w:rsidP="00CC686E">
            <w:pPr>
              <w:pStyle w:val="Importe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C1473F" w:rsidRPr="00761383" w:rsidRDefault="001F52B7" w:rsidP="00CC686E">
            <w:pPr>
              <w:pStyle w:val="Importe"/>
              <w:jc w:val="center"/>
            </w:pPr>
            <w:r>
              <w:t>$30.000,00</w:t>
            </w:r>
          </w:p>
        </w:tc>
      </w:tr>
      <w:tr w:rsidR="001F52B7" w:rsidRPr="001E3C2E" w:rsidTr="00CF02C7">
        <w:trPr>
          <w:trHeight w:val="454"/>
        </w:trPr>
        <w:tc>
          <w:tcPr>
            <w:tcW w:w="1699" w:type="dxa"/>
            <w:vAlign w:val="center"/>
          </w:tcPr>
          <w:p w:rsidR="00C1473F" w:rsidRPr="001E3C2E" w:rsidRDefault="001F52B7" w:rsidP="00CC686E">
            <w:pPr>
              <w:jc w:val="center"/>
            </w:pPr>
            <w:r>
              <w:t>04</w:t>
            </w:r>
          </w:p>
        </w:tc>
        <w:tc>
          <w:tcPr>
            <w:tcW w:w="4500" w:type="dxa"/>
            <w:vAlign w:val="center"/>
          </w:tcPr>
          <w:p w:rsidR="00C1473F" w:rsidRPr="001E3C2E" w:rsidRDefault="001F52B7" w:rsidP="00CC686E">
            <w:r>
              <w:t>SEO estándar</w:t>
            </w:r>
          </w:p>
        </w:tc>
        <w:tc>
          <w:tcPr>
            <w:tcW w:w="1692" w:type="dxa"/>
            <w:vAlign w:val="center"/>
          </w:tcPr>
          <w:p w:rsidR="00C1473F" w:rsidRPr="00761383" w:rsidRDefault="001F52B7" w:rsidP="00CC686E">
            <w:pPr>
              <w:pStyle w:val="Importe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C1473F" w:rsidRPr="00761383" w:rsidRDefault="001F52B7" w:rsidP="00CC686E">
            <w:pPr>
              <w:pStyle w:val="Importe"/>
              <w:jc w:val="center"/>
            </w:pPr>
            <w:r>
              <w:t>$2.000,00</w:t>
            </w:r>
          </w:p>
        </w:tc>
      </w:tr>
      <w:tr w:rsidR="001F52B7" w:rsidRPr="001E3C2E" w:rsidTr="00CF02C7">
        <w:trPr>
          <w:trHeight w:val="454"/>
        </w:trPr>
        <w:tc>
          <w:tcPr>
            <w:tcW w:w="1699" w:type="dxa"/>
            <w:vAlign w:val="center"/>
          </w:tcPr>
          <w:p w:rsidR="00CB2E13" w:rsidRPr="001E3C2E" w:rsidRDefault="001F52B7" w:rsidP="00CC686E">
            <w:pPr>
              <w:jc w:val="center"/>
            </w:pPr>
            <w:r>
              <w:t>05</w:t>
            </w:r>
          </w:p>
        </w:tc>
        <w:tc>
          <w:tcPr>
            <w:tcW w:w="4500" w:type="dxa"/>
            <w:vAlign w:val="center"/>
          </w:tcPr>
          <w:p w:rsidR="00CB2E13" w:rsidRPr="001E3C2E" w:rsidRDefault="001F52B7" w:rsidP="00CC686E">
            <w:r>
              <w:t>Alojamiento web (anual)</w:t>
            </w:r>
          </w:p>
        </w:tc>
        <w:tc>
          <w:tcPr>
            <w:tcW w:w="1692" w:type="dxa"/>
            <w:vAlign w:val="center"/>
          </w:tcPr>
          <w:p w:rsidR="00CB2E13" w:rsidRPr="00761383" w:rsidRDefault="001F52B7" w:rsidP="00CC686E">
            <w:pPr>
              <w:pStyle w:val="Importe"/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CB2E13" w:rsidRPr="00761383" w:rsidRDefault="001F52B7" w:rsidP="00CC686E">
            <w:pPr>
              <w:pStyle w:val="Importe"/>
              <w:jc w:val="center"/>
            </w:pPr>
            <w:r>
              <w:t>$2.400,00</w:t>
            </w:r>
          </w:p>
        </w:tc>
      </w:tr>
      <w:tr w:rsidR="00CF02C7" w:rsidRPr="001E3C2E" w:rsidTr="00CF02C7">
        <w:trPr>
          <w:trHeight w:val="454"/>
        </w:trPr>
        <w:tc>
          <w:tcPr>
            <w:tcW w:w="6199" w:type="dxa"/>
            <w:gridSpan w:val="2"/>
          </w:tcPr>
          <w:p w:rsidR="00CF02C7" w:rsidRPr="001E3C2E" w:rsidRDefault="00CF02C7" w:rsidP="00B96B3F"/>
        </w:tc>
        <w:tc>
          <w:tcPr>
            <w:tcW w:w="1692" w:type="dxa"/>
            <w:vAlign w:val="center"/>
          </w:tcPr>
          <w:p w:rsidR="00CF02C7" w:rsidRPr="00CF02C7" w:rsidRDefault="00CF02C7" w:rsidP="00CC686E">
            <w:pPr>
              <w:pStyle w:val="Etiquetas"/>
              <w:jc w:val="center"/>
              <w:rPr>
                <w:sz w:val="16"/>
              </w:rPr>
            </w:pPr>
            <w:r w:rsidRPr="00CF02C7">
              <w:rPr>
                <w:sz w:val="16"/>
              </w:rPr>
              <w:t>SUBTOTAL</w:t>
            </w:r>
          </w:p>
        </w:tc>
        <w:tc>
          <w:tcPr>
            <w:tcW w:w="1701" w:type="dxa"/>
            <w:vAlign w:val="center"/>
          </w:tcPr>
          <w:p w:rsidR="00CF02C7" w:rsidRPr="00CF02C7" w:rsidRDefault="00CF02C7" w:rsidP="00CC686E">
            <w:pPr>
              <w:pStyle w:val="Importe"/>
              <w:jc w:val="center"/>
              <w:rPr>
                <w:b/>
                <w:i/>
                <w:sz w:val="18"/>
              </w:rPr>
            </w:pPr>
            <w:r w:rsidRPr="00CF02C7">
              <w:rPr>
                <w:b/>
                <w:i/>
                <w:sz w:val="18"/>
              </w:rPr>
              <w:t>$38.900,00</w:t>
            </w:r>
          </w:p>
        </w:tc>
      </w:tr>
      <w:tr w:rsidR="00CF02C7" w:rsidRPr="001E3C2E" w:rsidTr="00CF02C7">
        <w:trPr>
          <w:trHeight w:val="454"/>
        </w:trPr>
        <w:tc>
          <w:tcPr>
            <w:tcW w:w="6199" w:type="dxa"/>
            <w:gridSpan w:val="2"/>
          </w:tcPr>
          <w:p w:rsidR="00CF02C7" w:rsidRPr="001E3C2E" w:rsidRDefault="00CF02C7" w:rsidP="00CF02C7"/>
        </w:tc>
        <w:tc>
          <w:tcPr>
            <w:tcW w:w="1692" w:type="dxa"/>
            <w:vAlign w:val="center"/>
          </w:tcPr>
          <w:p w:rsidR="00CF02C7" w:rsidRPr="00CF02C7" w:rsidRDefault="00CF02C7" w:rsidP="00CF02C7">
            <w:pPr>
              <w:pStyle w:val="Etiquetas"/>
              <w:jc w:val="center"/>
              <w:rPr>
                <w:sz w:val="18"/>
              </w:rPr>
            </w:pPr>
            <w:r w:rsidRPr="00CF02C7">
              <w:rPr>
                <w:sz w:val="18"/>
              </w:rPr>
              <w:t>i.v.a (21%)</w:t>
            </w:r>
          </w:p>
        </w:tc>
        <w:tc>
          <w:tcPr>
            <w:tcW w:w="1701" w:type="dxa"/>
            <w:vAlign w:val="center"/>
          </w:tcPr>
          <w:p w:rsidR="00CF02C7" w:rsidRPr="00CF02C7" w:rsidRDefault="00CF02C7" w:rsidP="00CF02C7">
            <w:pPr>
              <w:pStyle w:val="Importe"/>
              <w:jc w:val="center"/>
              <w:rPr>
                <w:b/>
                <w:i/>
                <w:sz w:val="18"/>
              </w:rPr>
            </w:pPr>
            <w:r w:rsidRPr="00CF02C7">
              <w:rPr>
                <w:b/>
                <w:i/>
                <w:sz w:val="18"/>
              </w:rPr>
              <w:t>$</w:t>
            </w:r>
            <w:r>
              <w:rPr>
                <w:b/>
                <w:i/>
                <w:sz w:val="18"/>
              </w:rPr>
              <w:t>8.169,00</w:t>
            </w:r>
          </w:p>
        </w:tc>
      </w:tr>
      <w:tr w:rsidR="00CF02C7" w:rsidRPr="001E3C2E" w:rsidTr="00CF02C7">
        <w:trPr>
          <w:trHeight w:val="454"/>
        </w:trPr>
        <w:tc>
          <w:tcPr>
            <w:tcW w:w="6199" w:type="dxa"/>
            <w:gridSpan w:val="2"/>
          </w:tcPr>
          <w:p w:rsidR="00CF02C7" w:rsidRPr="001E3C2E" w:rsidRDefault="00CF02C7" w:rsidP="00CF02C7"/>
        </w:tc>
        <w:sdt>
          <w:sdtPr>
            <w:rPr>
              <w:sz w:val="22"/>
            </w:rPr>
            <w:alias w:val="Total:"/>
            <w:tag w:val="Total:"/>
            <w:id w:val="1691648536"/>
            <w:placeholder>
              <w:docPart w:val="2A17658BCC414D3DB892A0491F659477"/>
            </w:placeholder>
            <w:temporary/>
            <w:showingPlcHdr/>
            <w15:appearance w15:val="hidden"/>
          </w:sdtPr>
          <w:sdtContent>
            <w:tc>
              <w:tcPr>
                <w:tcW w:w="1692" w:type="dxa"/>
                <w:vAlign w:val="center"/>
              </w:tcPr>
              <w:p w:rsidR="00CF02C7" w:rsidRPr="00CC686E" w:rsidRDefault="00CF02C7" w:rsidP="00CF02C7">
                <w:pPr>
                  <w:pStyle w:val="Etiquetas"/>
                  <w:jc w:val="center"/>
                  <w:rPr>
                    <w:sz w:val="22"/>
                  </w:rPr>
                </w:pPr>
                <w:r w:rsidRPr="00CC686E">
                  <w:rPr>
                    <w:sz w:val="22"/>
                    <w:lang w:bidi="es-ES"/>
                  </w:rPr>
                  <w:t>Total</w:t>
                </w:r>
              </w:p>
            </w:tc>
          </w:sdtContent>
        </w:sdt>
        <w:tc>
          <w:tcPr>
            <w:tcW w:w="1701" w:type="dxa"/>
            <w:vAlign w:val="center"/>
          </w:tcPr>
          <w:p w:rsidR="00CF02C7" w:rsidRPr="00CC686E" w:rsidRDefault="00CF02C7" w:rsidP="00CF02C7">
            <w:pPr>
              <w:pStyle w:val="Importe"/>
              <w:jc w:val="center"/>
              <w:rPr>
                <w:b/>
                <w:i/>
                <w:sz w:val="22"/>
              </w:rPr>
            </w:pPr>
            <w:r w:rsidRPr="00CC686E">
              <w:rPr>
                <w:b/>
                <w:i/>
                <w:sz w:val="22"/>
              </w:rPr>
              <w:t>$</w:t>
            </w:r>
            <w:r>
              <w:rPr>
                <w:b/>
                <w:i/>
                <w:sz w:val="22"/>
              </w:rPr>
              <w:t>47</w:t>
            </w:r>
            <w:r w:rsidRPr="00CC686E">
              <w:rPr>
                <w:b/>
                <w:i/>
                <w:sz w:val="22"/>
              </w:rPr>
              <w:t>.</w:t>
            </w:r>
            <w:r>
              <w:rPr>
                <w:b/>
                <w:i/>
                <w:sz w:val="22"/>
              </w:rPr>
              <w:t>069</w:t>
            </w:r>
            <w:r w:rsidRPr="00CC686E">
              <w:rPr>
                <w:b/>
                <w:i/>
                <w:sz w:val="22"/>
              </w:rPr>
              <w:t>,00</w:t>
            </w:r>
          </w:p>
        </w:tc>
      </w:tr>
    </w:tbl>
    <w:p w:rsidR="00CB2E13" w:rsidRDefault="00CB2E13" w:rsidP="00207555"/>
    <w:tbl>
      <w:tblPr>
        <w:tblW w:w="5008" w:type="pct"/>
        <w:tblLook w:val="0000" w:firstRow="0" w:lastRow="0" w:firstColumn="0" w:lastColumn="0" w:noHBand="0" w:noVBand="0"/>
        <w:tblDescription w:val="Escriba nombre de la persona que ha elaborado el presupuesto, declaración, firma para aceptar y mensaje de agradecimiento en esta tabla."/>
      </w:tblPr>
      <w:tblGrid>
        <w:gridCol w:w="9848"/>
      </w:tblGrid>
      <w:tr w:rsidR="00CA1CFC" w:rsidRPr="001E3C2E" w:rsidTr="0078713E">
        <w:trPr>
          <w:trHeight w:val="1577"/>
        </w:trPr>
        <w:tc>
          <w:tcPr>
            <w:tcW w:w="9617" w:type="dxa"/>
            <w:shd w:val="clear" w:color="auto" w:fill="auto"/>
            <w:tcMar>
              <w:top w:w="432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CC686E" w:rsidP="00727B08">
            <w:pPr>
              <w:pStyle w:val="Tipopequeo"/>
            </w:pPr>
            <w:r>
              <w:t>Firma:</w:t>
            </w:r>
            <w:r w:rsidR="00727B08" w:rsidRPr="00D36630">
              <w:rPr>
                <w:lang w:bidi="es-ES"/>
              </w:rPr>
              <w:tab/>
            </w:r>
          </w:p>
          <w:p w:rsidR="003A1E70" w:rsidRPr="00D8761E" w:rsidRDefault="003A1E70" w:rsidP="00727B08">
            <w:pPr>
              <w:pStyle w:val="Tipopequeo"/>
            </w:pPr>
          </w:p>
          <w:p w:rsidR="003A1E70" w:rsidRDefault="004E591E" w:rsidP="00727B08">
            <w:pPr>
              <w:pStyle w:val="Tipopequeo"/>
            </w:pPr>
            <w:sdt>
              <w:sdtPr>
                <w:alias w:val="Este es un presupuesto de los artículos indicados, sujeto a las condiciones que se indican a continuación:"/>
                <w:tag w:val="Este es un presupuesto de los artículos indicados, sujeto a las condiciones que se indican a continuación:"/>
                <w:id w:val="-1077751565"/>
                <w:placeholder>
                  <w:docPart w:val="06EA1100A6694C6989237740114A1EDC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Este es un presupuesto de los artículos indicados, sujeto a las condiciones que se indican a continuación:</w:t>
                </w:r>
              </w:sdtContent>
            </w:sdt>
            <w:r w:rsidR="003A1E70">
              <w:rPr>
                <w:lang w:bidi="es-ES"/>
              </w:rPr>
              <w:t xml:space="preserve"> </w:t>
            </w:r>
          </w:p>
          <w:p w:rsidR="00CC686E" w:rsidRDefault="00CC686E" w:rsidP="00727B08">
            <w:pPr>
              <w:pStyle w:val="Tipopequeo"/>
              <w:rPr>
                <w:b/>
                <w:i/>
              </w:rPr>
            </w:pPr>
            <w:r w:rsidRPr="00CC686E">
              <w:rPr>
                <w:b/>
                <w:i/>
              </w:rPr>
              <w:t xml:space="preserve">Términos y condiciones: </w:t>
            </w:r>
          </w:p>
          <w:p w:rsidR="00CC686E" w:rsidRDefault="00CC686E" w:rsidP="00CC686E">
            <w:pPr>
              <w:pStyle w:val="Tipopequeo"/>
              <w:numPr>
                <w:ilvl w:val="0"/>
                <w:numId w:val="13"/>
              </w:numPr>
              <w:rPr>
                <w:b/>
                <w:i/>
              </w:rPr>
            </w:pPr>
            <w:r>
              <w:rPr>
                <w:b/>
                <w:i/>
              </w:rPr>
              <w:t>El presente presupuesto tiene una validez de treinta días a partir de su confección. Pasado dicho periodo, debe solicitar una actualización del mismo.</w:t>
            </w:r>
          </w:p>
          <w:p w:rsidR="00CC686E" w:rsidRDefault="00CC686E" w:rsidP="00CC686E">
            <w:pPr>
              <w:pStyle w:val="Tipopequeo"/>
              <w:numPr>
                <w:ilvl w:val="0"/>
                <w:numId w:val="13"/>
              </w:numPr>
              <w:rPr>
                <w:b/>
                <w:i/>
              </w:rPr>
            </w:pPr>
            <w:r>
              <w:rPr>
                <w:b/>
                <w:i/>
              </w:rPr>
              <w:t>Para llevar a cabo el proyecto, se debe firmar un contrato ante escribano público. Los honorarios de dicho procedimiento lo abonaran en su totalidad SkSoftware.</w:t>
            </w:r>
          </w:p>
          <w:p w:rsidR="00CF02C7" w:rsidRPr="00CF02C7" w:rsidRDefault="00FD6D76" w:rsidP="00CF02C7">
            <w:pPr>
              <w:pStyle w:val="Tipopequeo"/>
              <w:numPr>
                <w:ilvl w:val="0"/>
                <w:numId w:val="13"/>
              </w:numPr>
              <w:rPr>
                <w:b/>
                <w:i/>
              </w:rPr>
            </w:pPr>
            <w:r>
              <w:rPr>
                <w:b/>
                <w:i/>
              </w:rPr>
              <w:t xml:space="preserve">El pago de la suma total especificada en el cuadro tarifario, se realizara en un 50% al iniciar el proyecto y el 50% restante al finalizar el mismo. </w:t>
            </w:r>
          </w:p>
          <w:p w:rsidR="00CF02C7" w:rsidRDefault="00FD6D76" w:rsidP="00CC686E">
            <w:pPr>
              <w:pStyle w:val="Tipopequeo"/>
              <w:numPr>
                <w:ilvl w:val="0"/>
                <w:numId w:val="13"/>
              </w:numPr>
              <w:rPr>
                <w:b/>
                <w:i/>
              </w:rPr>
            </w:pPr>
            <w:r>
              <w:rPr>
                <w:b/>
                <w:i/>
              </w:rPr>
              <w:t>En el caso de que el cliente de</w:t>
            </w:r>
            <w:r w:rsidR="00CF02C7">
              <w:rPr>
                <w:b/>
                <w:i/>
              </w:rPr>
              <w:t xml:space="preserve">see cancelar el proyecto, no se realizara la devolución del 50% del monto abonado al inicio del mismo. </w:t>
            </w:r>
          </w:p>
          <w:p w:rsidR="00CC686E" w:rsidRDefault="00FD6D76" w:rsidP="00CC686E">
            <w:pPr>
              <w:pStyle w:val="Tipopequeo"/>
              <w:numPr>
                <w:ilvl w:val="0"/>
                <w:numId w:val="13"/>
              </w:numPr>
              <w:rPr>
                <w:b/>
                <w:i/>
              </w:rPr>
            </w:pPr>
            <w:r>
              <w:rPr>
                <w:b/>
                <w:i/>
              </w:rPr>
              <w:t xml:space="preserve"> </w:t>
            </w:r>
            <w:r w:rsidR="00CF02C7">
              <w:rPr>
                <w:b/>
                <w:i/>
              </w:rPr>
              <w:t xml:space="preserve">El término para la entrega del proyecto final es de 21 días. </w:t>
            </w:r>
          </w:p>
          <w:p w:rsidR="00CF02C7" w:rsidRDefault="00CF02C7" w:rsidP="00CC686E">
            <w:pPr>
              <w:pStyle w:val="Tipopequeo"/>
              <w:numPr>
                <w:ilvl w:val="0"/>
                <w:numId w:val="13"/>
              </w:numPr>
              <w:rPr>
                <w:b/>
                <w:i/>
              </w:rPr>
            </w:pPr>
            <w:r>
              <w:rPr>
                <w:b/>
                <w:i/>
              </w:rPr>
              <w:t xml:space="preserve">El monto abonado por el cliente incluye el desarrollo del sitio, su publicación en la web y su mantenimiento durante 20 días. Finalizado ese plazo, </w:t>
            </w:r>
            <w:r w:rsidR="0000132C">
              <w:rPr>
                <w:b/>
                <w:i/>
              </w:rPr>
              <w:t xml:space="preserve">los costos de mantenimiento de abonaran aparte. </w:t>
            </w:r>
          </w:p>
          <w:p w:rsidR="00CF02C7" w:rsidRDefault="00CF02C7" w:rsidP="00CC686E">
            <w:pPr>
              <w:pStyle w:val="Tipopequeo"/>
              <w:numPr>
                <w:ilvl w:val="0"/>
                <w:numId w:val="13"/>
              </w:numPr>
              <w:rPr>
                <w:b/>
                <w:i/>
              </w:rPr>
            </w:pPr>
            <w:r>
              <w:rPr>
                <w:b/>
                <w:i/>
              </w:rPr>
              <w:t xml:space="preserve">Al finalizar el año de la entrega del proyecto, se deberá elaborar un nuevo contrato que contemple el pago del monto de alojamiento web. </w:t>
            </w:r>
          </w:p>
          <w:p w:rsidR="0078713E" w:rsidRDefault="0078713E" w:rsidP="0078713E">
            <w:pPr>
              <w:pStyle w:val="Tipopequeo"/>
              <w:ind w:left="720"/>
              <w:rPr>
                <w:b/>
                <w:i/>
              </w:rPr>
            </w:pPr>
          </w:p>
          <w:p w:rsidR="0078713E" w:rsidRPr="00CC686E" w:rsidRDefault="0078713E" w:rsidP="0078713E">
            <w:pPr>
              <w:pStyle w:val="Tipopequeo"/>
              <w:rPr>
                <w:b/>
                <w:i/>
              </w:rPr>
            </w:pPr>
            <w:r>
              <w:rPr>
                <w:b/>
                <w:i/>
              </w:rPr>
              <w:t xml:space="preserve">FECHA DE ENTREGA DEL PROYECTO: 21 DÍAS LUEGO DE EFECTUAR LA FIRMA DEL CONTRATO. </w:t>
            </w:r>
          </w:p>
          <w:p w:rsidR="003A1E70" w:rsidRDefault="003A1E70" w:rsidP="00727B08">
            <w:pPr>
              <w:pStyle w:val="Tipopequeo"/>
            </w:pPr>
          </w:p>
          <w:p w:rsidR="00CA1CFC" w:rsidRPr="007C7496" w:rsidRDefault="004E591E" w:rsidP="00215AFC">
            <w:pPr>
              <w:pStyle w:val="Tipopequeo"/>
            </w:pPr>
            <w:sdt>
              <w:sdtPr>
                <w:alias w:val="Para aceptar este presupuesto, firme aquí y envíelo de vuelta:"/>
                <w:tag w:val="Para aceptar este presupuesto, firme aquí y envíelo de vuelta:"/>
                <w:id w:val="-1552994621"/>
                <w:placeholder>
                  <w:docPart w:val="FFDD0B1F604640AEAA58EE71F13C96DE"/>
                </w:placeholder>
                <w:temporary/>
                <w:showingPlcHdr/>
                <w15:appearance w15:val="hidden"/>
              </w:sdtPr>
              <w:sdtEndPr/>
              <w:sdtContent>
                <w:r w:rsidR="00386F5F" w:rsidRPr="00AC6B78">
                  <w:rPr>
                    <w:lang w:bidi="es-ES"/>
                  </w:rPr>
                  <w:t>Para aceptar este pr</w:t>
                </w:r>
                <w:r w:rsidR="00386F5F">
                  <w:rPr>
                    <w:lang w:bidi="es-ES"/>
                  </w:rPr>
                  <w:t>esupuesto, firme aquí y envíelo de vuelta:</w:t>
                </w:r>
              </w:sdtContent>
            </w:sdt>
            <w:r w:rsidR="00727B08" w:rsidRPr="00D36630">
              <w:rPr>
                <w:lang w:bidi="es-ES"/>
              </w:rPr>
              <w:t xml:space="preserve"> </w:t>
            </w:r>
            <w:r w:rsidR="00727B08" w:rsidRPr="00D36630">
              <w:rPr>
                <w:lang w:bidi="es-ES"/>
              </w:rPr>
              <w:tab/>
            </w:r>
          </w:p>
        </w:tc>
      </w:tr>
      <w:tr w:rsidR="003A1E70" w:rsidRPr="001E3C2E" w:rsidTr="0078713E">
        <w:trPr>
          <w:trHeight w:val="514"/>
        </w:trPr>
        <w:tc>
          <w:tcPr>
            <w:tcW w:w="9617" w:type="dxa"/>
            <w:shd w:val="clear" w:color="auto" w:fill="auto"/>
            <w:tcMar>
              <w:top w:w="115" w:type="dxa"/>
              <w:left w:w="115" w:type="dxa"/>
              <w:bottom w:w="0" w:type="dxa"/>
              <w:right w:w="115" w:type="dxa"/>
            </w:tcMar>
            <w:vAlign w:val="center"/>
          </w:tcPr>
          <w:p w:rsidR="003A1E70" w:rsidRDefault="003A1E70" w:rsidP="007139D1">
            <w:pPr>
              <w:pStyle w:val="Gracias"/>
            </w:pPr>
          </w:p>
        </w:tc>
      </w:tr>
    </w:tbl>
    <w:p w:rsidR="00B764B8" w:rsidRDefault="00B764B8" w:rsidP="003A1E70"/>
    <w:tbl>
      <w:tblPr>
        <w:tblpPr w:leftFromText="141" w:rightFromText="141" w:vertAnchor="text" w:horzAnchor="margin" w:tblpY="-14"/>
        <w:tblW w:w="5000" w:type="pct"/>
        <w:tblBorders>
          <w:bottom w:val="single" w:sz="4" w:space="0" w:color="auto"/>
        </w:tblBorders>
        <w:shd w:val="clear" w:color="auto" w:fill="262626" w:themeFill="text1" w:themeFillTint="D9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empresa y eslogan, dirección, números de teléfono y fax, y dirección de correo electrónico"/>
      </w:tblPr>
      <w:tblGrid>
        <w:gridCol w:w="5677"/>
        <w:gridCol w:w="3925"/>
      </w:tblGrid>
      <w:tr w:rsidR="0078713E" w:rsidRPr="001E3C2E" w:rsidTr="0078713E">
        <w:trPr>
          <w:trHeight w:val="668"/>
        </w:trPr>
        <w:tc>
          <w:tcPr>
            <w:tcW w:w="5677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262626" w:themeFill="text1" w:themeFillTint="D9"/>
            <w:tcMar>
              <w:top w:w="0" w:type="dxa"/>
            </w:tcMar>
          </w:tcPr>
          <w:p w:rsidR="0078713E" w:rsidRPr="001E3C2E" w:rsidRDefault="0078713E" w:rsidP="0078713E">
            <w:bookmarkStart w:id="0" w:name="_GoBack"/>
            <w:bookmarkEnd w:id="0"/>
            <w:r>
              <w:rPr>
                <w:noProof/>
                <w:lang w:eastAsia="es-ES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6584013B" wp14:editId="14301DDC">
                  <wp:simplePos x="0" y="0"/>
                  <wp:positionH relativeFrom="margin">
                    <wp:posOffset>91440</wp:posOffset>
                  </wp:positionH>
                  <wp:positionV relativeFrom="margin">
                    <wp:posOffset>80645</wp:posOffset>
                  </wp:positionV>
                  <wp:extent cx="623418" cy="485775"/>
                  <wp:effectExtent l="0" t="0" r="5715" b="0"/>
                  <wp:wrapSquare wrapText="bothSides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K_logo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3418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25" w:type="dxa"/>
            <w:tcBorders>
              <w:top w:val="single" w:sz="4" w:space="0" w:color="365F91" w:themeColor="accent1" w:themeShade="BF"/>
              <w:bottom w:val="nil"/>
            </w:tcBorders>
            <w:shd w:val="clear" w:color="auto" w:fill="262626" w:themeFill="text1" w:themeFillTint="D9"/>
          </w:tcPr>
          <w:p w:rsidR="0078713E" w:rsidRPr="00F22F0D" w:rsidRDefault="0078713E" w:rsidP="0078713E">
            <w:pPr>
              <w:pStyle w:val="Ttulo1"/>
              <w:rPr>
                <w:rFonts w:ascii="Gabriola" w:hAnsi="Gabriola"/>
              </w:rPr>
            </w:pPr>
            <w:r w:rsidRPr="00F22F0D">
              <w:rPr>
                <w:rFonts w:ascii="Gabriola" w:hAnsi="Gabriola"/>
                <w:color w:val="FFFFFF" w:themeColor="background1"/>
              </w:rPr>
              <w:t xml:space="preserve">DETALLES DEL SERVICIO </w:t>
            </w:r>
          </w:p>
        </w:tc>
      </w:tr>
      <w:tr w:rsidR="0078713E" w:rsidRPr="001E3C2E" w:rsidTr="0078713E">
        <w:trPr>
          <w:trHeight w:val="558"/>
        </w:trPr>
        <w:tc>
          <w:tcPr>
            <w:tcW w:w="5677" w:type="dxa"/>
            <w:tcBorders>
              <w:top w:val="nil"/>
              <w:bottom w:val="nil"/>
            </w:tcBorders>
            <w:shd w:val="clear" w:color="auto" w:fill="262626" w:themeFill="text1" w:themeFillTint="D9"/>
            <w:tcMar>
              <w:top w:w="0" w:type="dxa"/>
            </w:tcMar>
            <w:vAlign w:val="bottom"/>
          </w:tcPr>
          <w:sdt>
            <w:sdtPr>
              <w:rPr>
                <w:i/>
                <w:sz w:val="28"/>
              </w:rPr>
              <w:alias w:val="Escriba el nombre de su empresa:"/>
              <w:tag w:val="Escriba el nombre de su empresa:"/>
              <w:id w:val="1814284623"/>
              <w:placeholder>
                <w:docPart w:val="462FC4EA49964D5F9F43BE51D98A814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15:appearance w15:val="hidden"/>
              <w:text w:multiLine="1"/>
            </w:sdtPr>
            <w:sdtContent>
              <w:p w:rsidR="0078713E" w:rsidRPr="003F4445" w:rsidRDefault="0078713E" w:rsidP="0078713E">
                <w:pPr>
                  <w:pStyle w:val="Nombre"/>
                  <w:rPr>
                    <w:i/>
                    <w:sz w:val="28"/>
                  </w:rPr>
                </w:pPr>
                <w:r w:rsidRPr="003F4445">
                  <w:rPr>
                    <w:i/>
                    <w:sz w:val="28"/>
                  </w:rPr>
                  <w:t>SKSoftware</w:t>
                </w:r>
              </w:p>
            </w:sdtContent>
          </w:sdt>
          <w:p w:rsidR="0078713E" w:rsidRDefault="0078713E" w:rsidP="0078713E">
            <w:pPr>
              <w:pStyle w:val="Eslogan"/>
              <w:rPr>
                <w:noProof/>
              </w:rPr>
            </w:pPr>
            <w:r w:rsidRPr="003F4445">
              <w:rPr>
                <w:noProof/>
                <w:sz w:val="18"/>
              </w:rPr>
              <w:t>“Crecemos con vos”</w:t>
            </w:r>
          </w:p>
        </w:tc>
        <w:tc>
          <w:tcPr>
            <w:tcW w:w="3925" w:type="dxa"/>
            <w:tcBorders>
              <w:top w:val="nil"/>
              <w:bottom w:val="nil"/>
            </w:tcBorders>
            <w:shd w:val="clear" w:color="auto" w:fill="262626" w:themeFill="text1" w:themeFillTint="D9"/>
            <w:vAlign w:val="bottom"/>
          </w:tcPr>
          <w:p w:rsidR="0078713E" w:rsidRDefault="0078713E" w:rsidP="0078713E">
            <w:pPr>
              <w:pStyle w:val="Fechaynmero"/>
            </w:pPr>
            <w:sdt>
              <w:sdtPr>
                <w:alias w:val="Fecha:"/>
                <w:tag w:val="Fecha:"/>
                <w:id w:val="1229107679"/>
                <w:placeholder>
                  <w:docPart w:val="FF987FAFAA2E4C9290B39E435A1C2270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bidi="es-ES"/>
                  </w:rPr>
                  <w:t>Fecha:</w:t>
                </w:r>
              </w:sdtContent>
            </w:sdt>
            <w:r w:rsidRPr="005A6D66">
              <w:rPr>
                <w:lang w:bidi="es-ES"/>
              </w:rPr>
              <w:t xml:space="preserve"> </w:t>
            </w:r>
            <w:r>
              <w:t>20/09/2022</w:t>
            </w:r>
          </w:p>
        </w:tc>
      </w:tr>
      <w:tr w:rsidR="0078713E" w:rsidRPr="001E3C2E" w:rsidTr="0078713E">
        <w:trPr>
          <w:trHeight w:val="513"/>
        </w:trPr>
        <w:tc>
          <w:tcPr>
            <w:tcW w:w="5677" w:type="dxa"/>
            <w:tcBorders>
              <w:top w:val="nil"/>
              <w:bottom w:val="nil"/>
            </w:tcBorders>
            <w:shd w:val="clear" w:color="auto" w:fill="262626" w:themeFill="text1" w:themeFillTint="D9"/>
            <w:tcMar>
              <w:top w:w="0" w:type="dxa"/>
              <w:bottom w:w="0" w:type="dxa"/>
            </w:tcMar>
          </w:tcPr>
          <w:p w:rsidR="0078713E" w:rsidRDefault="0078713E" w:rsidP="0078713E">
            <w:r>
              <w:t>Fernández</w:t>
            </w:r>
            <w:r>
              <w:rPr>
                <w:lang w:bidi="es-ES"/>
              </w:rPr>
              <w:t xml:space="preserve">, </w:t>
            </w:r>
            <w:r>
              <w:t>Santiago del Estero – CP. 4322</w:t>
            </w:r>
          </w:p>
          <w:p w:rsidR="0078713E" w:rsidRDefault="0078713E" w:rsidP="0078713E">
            <w:r>
              <w:t>+543855307491</w:t>
            </w:r>
          </w:p>
          <w:p w:rsidR="0078713E" w:rsidRDefault="0078713E" w:rsidP="0078713E">
            <w:r>
              <w:t>Khairallahsergio4@gmail.com</w:t>
            </w:r>
          </w:p>
        </w:tc>
        <w:tc>
          <w:tcPr>
            <w:tcW w:w="3925" w:type="dxa"/>
            <w:tcBorders>
              <w:top w:val="nil"/>
              <w:bottom w:val="nil"/>
            </w:tcBorders>
            <w:shd w:val="clear" w:color="auto" w:fill="262626" w:themeFill="text1" w:themeFillTint="D9"/>
            <w:tcMar>
              <w:bottom w:w="0" w:type="dxa"/>
            </w:tcMar>
          </w:tcPr>
          <w:p w:rsidR="0078713E" w:rsidRPr="0080337C" w:rsidRDefault="0078713E" w:rsidP="0078713E">
            <w:pPr>
              <w:pStyle w:val="Fechadeexpiracin"/>
              <w:rPr>
                <w:b w:val="0"/>
                <w:color w:val="FFFFFF" w:themeColor="background1"/>
              </w:rPr>
            </w:pPr>
            <w:sdt>
              <w:sdtPr>
                <w:rPr>
                  <w:rStyle w:val="Carctercarcterdefechadeexpiracin"/>
                  <w:b/>
                  <w:color w:val="FFFFFF" w:themeColor="background1"/>
                </w:rPr>
                <w:alias w:val="Fecha de expiración:"/>
                <w:tag w:val="Fecha de expiración:"/>
                <w:id w:val="616795307"/>
                <w:placeholder>
                  <w:docPart w:val="0381B94009CC4D688060A342464AE136"/>
                </w:placeholder>
                <w:temporary/>
                <w:showingPlcHdr/>
                <w15:appearance w15:val="hidden"/>
              </w:sdtPr>
              <w:sdtContent>
                <w:r w:rsidRPr="0080337C">
                  <w:rPr>
                    <w:b w:val="0"/>
                    <w:color w:val="FFFFFF" w:themeColor="background1"/>
                    <w:lang w:bidi="es-ES"/>
                  </w:rPr>
                  <w:t>Fecha de expiración</w:t>
                </w:r>
              </w:sdtContent>
            </w:sdt>
            <w:r w:rsidRPr="0080337C">
              <w:rPr>
                <w:b w:val="0"/>
                <w:color w:val="FFFFFF" w:themeColor="background1"/>
                <w:lang w:bidi="es-ES"/>
              </w:rPr>
              <w:t>: 20/10/2022</w:t>
            </w:r>
          </w:p>
        </w:tc>
      </w:tr>
    </w:tbl>
    <w:p w:rsidR="007139D1" w:rsidRDefault="007139D1" w:rsidP="003A1E70"/>
    <w:p w:rsidR="007139D1" w:rsidRDefault="007139D1" w:rsidP="003A1E70"/>
    <w:p w:rsidR="007139D1" w:rsidRDefault="007139D1" w:rsidP="003A1E70"/>
    <w:p w:rsidR="007139D1" w:rsidRDefault="007139D1" w:rsidP="003A1E70"/>
    <w:p w:rsidR="007139D1" w:rsidRPr="00836FA8" w:rsidRDefault="00836FA8">
      <w:pPr>
        <w:spacing w:line="240" w:lineRule="auto"/>
        <w:rPr>
          <w:b/>
          <w:color w:val="262626" w:themeColor="text1" w:themeTint="D9"/>
          <w:sz w:val="40"/>
        </w:rPr>
      </w:pPr>
      <w:r w:rsidRPr="00836FA8">
        <w:rPr>
          <w:b/>
          <w:color w:val="262626" w:themeColor="text1" w:themeTint="D9"/>
          <w:sz w:val="40"/>
        </w:rPr>
        <w:t>[</w:t>
      </w:r>
      <w:r w:rsidR="00F22F0D" w:rsidRPr="00836FA8">
        <w:rPr>
          <w:b/>
          <w:color w:val="262626" w:themeColor="text1" w:themeTint="D9"/>
          <w:sz w:val="40"/>
        </w:rPr>
        <w:t>Tecnologías utilizadas</w:t>
      </w:r>
      <w:r w:rsidRPr="00836FA8">
        <w:rPr>
          <w:b/>
          <w:color w:val="262626" w:themeColor="text1" w:themeTint="D9"/>
          <w:sz w:val="40"/>
        </w:rPr>
        <w:t>]</w:t>
      </w:r>
      <w:r w:rsidR="00F22F0D" w:rsidRPr="00836FA8">
        <w:rPr>
          <w:b/>
          <w:color w:val="262626" w:themeColor="text1" w:themeTint="D9"/>
          <w:sz w:val="40"/>
        </w:rPr>
        <w:t xml:space="preserve"> </w:t>
      </w:r>
    </w:p>
    <w:p w:rsidR="00F22F0D" w:rsidRDefault="00F22F0D" w:rsidP="003A1E70"/>
    <w:p w:rsidR="00F22F0D" w:rsidRDefault="00F22F0D" w:rsidP="003A1E70"/>
    <w:p w:rsidR="00836FA8" w:rsidRDefault="00836FA8" w:rsidP="003A1E70"/>
    <w:p w:rsidR="00836FA8" w:rsidRDefault="00836FA8" w:rsidP="003A1E70"/>
    <w:p w:rsidR="00836FA8" w:rsidRDefault="00836FA8" w:rsidP="003A1E70"/>
    <w:p w:rsidR="00836FA8" w:rsidRDefault="00836FA8" w:rsidP="003A1E70"/>
    <w:p w:rsidR="00836FA8" w:rsidRDefault="00836FA8" w:rsidP="003A1E70"/>
    <w:p w:rsidR="00836FA8" w:rsidRDefault="00836FA8" w:rsidP="003A1E70"/>
    <w:p w:rsidR="00836FA8" w:rsidRDefault="00836FA8" w:rsidP="003A1E70"/>
    <w:p w:rsidR="00836FA8" w:rsidRDefault="00836FA8" w:rsidP="003A1E70"/>
    <w:p w:rsidR="00836FA8" w:rsidRDefault="00836FA8" w:rsidP="003A1E70"/>
    <w:p w:rsidR="00836FA8" w:rsidRDefault="00836FA8" w:rsidP="003A1E70"/>
    <w:p w:rsidR="00836FA8" w:rsidRDefault="00836FA8" w:rsidP="003A1E70"/>
    <w:p w:rsidR="00CC2674" w:rsidRDefault="00CC2674" w:rsidP="003A1E70"/>
    <w:p w:rsidR="00CC2674" w:rsidRPr="00CC2674" w:rsidRDefault="00CC2674" w:rsidP="00CC2674">
      <w:pPr>
        <w:spacing w:line="360" w:lineRule="auto"/>
        <w:rPr>
          <w:b/>
          <w:i/>
          <w:sz w:val="24"/>
        </w:rPr>
      </w:pPr>
    </w:p>
    <w:p w:rsidR="00CC2674" w:rsidRPr="001A3B1D" w:rsidRDefault="00CC2674" w:rsidP="00CC2674">
      <w:pPr>
        <w:spacing w:line="360" w:lineRule="auto"/>
        <w:rPr>
          <w:b/>
          <w:i/>
          <w:color w:val="0070C0"/>
          <w:sz w:val="24"/>
        </w:rPr>
      </w:pPr>
      <w:r w:rsidRPr="001A3B1D">
        <w:rPr>
          <w:b/>
          <w:i/>
          <w:color w:val="0070C0"/>
          <w:sz w:val="24"/>
        </w:rPr>
        <w:t xml:space="preserve">01 - </w:t>
      </w:r>
      <w:r w:rsidRPr="001A3B1D">
        <w:rPr>
          <w:b/>
          <w:i/>
          <w:color w:val="0070C0"/>
          <w:sz w:val="24"/>
        </w:rPr>
        <w:t>Relevamiento del negocio (necesidades y características)</w:t>
      </w:r>
    </w:p>
    <w:p w:rsidR="00CC2674" w:rsidRDefault="00CC2674" w:rsidP="00CC2674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Visita al local para entrevista al cliente.</w:t>
      </w:r>
    </w:p>
    <w:p w:rsidR="00CC2674" w:rsidRPr="001A3B1D" w:rsidRDefault="00CC2674" w:rsidP="001A3B1D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Conocer los productos y mercado del negocio en cuestión.</w:t>
      </w:r>
    </w:p>
    <w:p w:rsidR="00CC2674" w:rsidRPr="001A3B1D" w:rsidRDefault="00CC2674" w:rsidP="00CC2674">
      <w:pPr>
        <w:spacing w:line="360" w:lineRule="auto"/>
        <w:rPr>
          <w:b/>
          <w:noProof/>
          <w:color w:val="0070C0"/>
          <w:sz w:val="24"/>
          <w:szCs w:val="24"/>
          <w:lang w:eastAsia="es-ES"/>
        </w:rPr>
      </w:pPr>
      <w:r w:rsidRPr="001A3B1D">
        <w:rPr>
          <w:b/>
          <w:color w:val="0070C0"/>
          <w:sz w:val="24"/>
          <w:szCs w:val="24"/>
        </w:rPr>
        <w:t xml:space="preserve">02 - </w:t>
      </w:r>
      <w:r w:rsidRPr="001A3B1D">
        <w:rPr>
          <w:b/>
          <w:color w:val="0070C0"/>
          <w:sz w:val="24"/>
          <w:szCs w:val="24"/>
        </w:rPr>
        <w:t>Diseño del sitio web</w:t>
      </w:r>
      <w:r w:rsidRPr="001A3B1D">
        <w:rPr>
          <w:b/>
          <w:noProof/>
          <w:color w:val="0070C0"/>
          <w:sz w:val="24"/>
          <w:szCs w:val="24"/>
          <w:lang w:eastAsia="es-ES"/>
        </w:rPr>
        <w:t xml:space="preserve"> </w:t>
      </w:r>
    </w:p>
    <w:p w:rsidR="00CC2674" w:rsidRDefault="00CC2674" w:rsidP="00CC2674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noProof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t>Bocetos de la</w:t>
      </w:r>
      <w:r w:rsidR="00833488">
        <w:rPr>
          <w:rFonts w:ascii="Times New Roman" w:hAnsi="Times New Roman"/>
          <w:noProof/>
          <w:sz w:val="24"/>
          <w:szCs w:val="24"/>
          <w:lang w:eastAsia="es-ES"/>
        </w:rPr>
        <w:t>s</w:t>
      </w:r>
      <w:r>
        <w:rPr>
          <w:rFonts w:ascii="Times New Roman" w:hAnsi="Times New Roman"/>
          <w:noProof/>
          <w:sz w:val="24"/>
          <w:szCs w:val="24"/>
          <w:lang w:eastAsia="es-ES"/>
        </w:rPr>
        <w:t xml:space="preserve"> pagina</w:t>
      </w:r>
      <w:r w:rsidR="00833488">
        <w:rPr>
          <w:rFonts w:ascii="Times New Roman" w:hAnsi="Times New Roman"/>
          <w:noProof/>
          <w:sz w:val="24"/>
          <w:szCs w:val="24"/>
          <w:lang w:eastAsia="es-ES"/>
        </w:rPr>
        <w:t xml:space="preserve">s a desarrollar (inicio, contacto, ¿cómo comprar?, legales, y productos). </w:t>
      </w:r>
    </w:p>
    <w:p w:rsidR="00CC2674" w:rsidRPr="00CC2674" w:rsidRDefault="00CC2674" w:rsidP="00CC2674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noProof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t xml:space="preserve">Confeccion del wireframe mobile y desktop en balsamiq. </w:t>
      </w:r>
    </w:p>
    <w:p w:rsidR="00CC2674" w:rsidRPr="001A3B1D" w:rsidRDefault="00CC2674" w:rsidP="00CC2674">
      <w:pPr>
        <w:spacing w:line="360" w:lineRule="auto"/>
        <w:rPr>
          <w:b/>
          <w:noProof/>
          <w:color w:val="0070C0"/>
          <w:sz w:val="24"/>
          <w:szCs w:val="24"/>
          <w:lang w:eastAsia="es-ES"/>
        </w:rPr>
      </w:pPr>
      <w:r w:rsidRPr="001A3B1D">
        <w:rPr>
          <w:b/>
          <w:noProof/>
          <w:color w:val="0070C0"/>
          <w:sz w:val="24"/>
          <w:szCs w:val="24"/>
          <w:lang w:eastAsia="es-ES"/>
        </w:rPr>
        <w:t xml:space="preserve">03 - </w:t>
      </w:r>
      <w:r w:rsidRPr="001A3B1D">
        <w:rPr>
          <w:b/>
          <w:color w:val="0070C0"/>
          <w:sz w:val="24"/>
          <w:szCs w:val="24"/>
        </w:rPr>
        <w:t>Desarrollo del sitio web responsive</w:t>
      </w:r>
      <w:r w:rsidRPr="001A3B1D">
        <w:rPr>
          <w:b/>
          <w:noProof/>
          <w:color w:val="0070C0"/>
          <w:sz w:val="24"/>
          <w:szCs w:val="24"/>
          <w:lang w:eastAsia="es-ES"/>
        </w:rPr>
        <w:t xml:space="preserve"> </w:t>
      </w:r>
    </w:p>
    <w:p w:rsidR="00CC2674" w:rsidRPr="00CC2674" w:rsidRDefault="00CC2674" w:rsidP="00CC2674">
      <w:pPr>
        <w:pStyle w:val="Prrafodelista"/>
        <w:numPr>
          <w:ilvl w:val="0"/>
          <w:numId w:val="15"/>
        </w:numPr>
        <w:spacing w:line="360" w:lineRule="auto"/>
        <w:jc w:val="both"/>
        <w:rPr>
          <w:noProof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t xml:space="preserve">Desarrollo de las paginas </w:t>
      </w:r>
      <w:r w:rsidR="00833488">
        <w:rPr>
          <w:rFonts w:ascii="Times New Roman" w:hAnsi="Times New Roman"/>
          <w:noProof/>
          <w:sz w:val="24"/>
          <w:szCs w:val="24"/>
          <w:lang w:eastAsia="es-ES"/>
        </w:rPr>
        <w:t>del sitio web</w:t>
      </w:r>
      <w:r>
        <w:rPr>
          <w:rFonts w:ascii="Times New Roman" w:hAnsi="Times New Roman"/>
          <w:noProof/>
          <w:sz w:val="24"/>
          <w:szCs w:val="24"/>
          <w:lang w:eastAsia="es-ES"/>
        </w:rPr>
        <w:t xml:space="preserve"> con HTML5 , SASS, CSS3 y BOOTSTRAP. </w:t>
      </w:r>
    </w:p>
    <w:p w:rsidR="00CC2674" w:rsidRPr="001A3B1D" w:rsidRDefault="00CC2674" w:rsidP="00CC2674">
      <w:pPr>
        <w:spacing w:line="360" w:lineRule="auto"/>
        <w:rPr>
          <w:b/>
          <w:noProof/>
          <w:color w:val="0070C0"/>
          <w:sz w:val="24"/>
          <w:szCs w:val="24"/>
          <w:lang w:eastAsia="es-ES"/>
        </w:rPr>
      </w:pPr>
      <w:r w:rsidRPr="001A3B1D">
        <w:rPr>
          <w:b/>
          <w:noProof/>
          <w:color w:val="0070C0"/>
          <w:sz w:val="24"/>
          <w:szCs w:val="24"/>
          <w:lang w:eastAsia="es-ES"/>
        </w:rPr>
        <w:t xml:space="preserve">04 - </w:t>
      </w:r>
      <w:r w:rsidRPr="001A3B1D">
        <w:rPr>
          <w:b/>
          <w:color w:val="0070C0"/>
          <w:sz w:val="24"/>
          <w:szCs w:val="24"/>
        </w:rPr>
        <w:t>SEO estándar</w:t>
      </w:r>
      <w:r w:rsidRPr="001A3B1D">
        <w:rPr>
          <w:b/>
          <w:noProof/>
          <w:color w:val="0070C0"/>
          <w:sz w:val="24"/>
          <w:szCs w:val="24"/>
          <w:lang w:eastAsia="es-ES"/>
        </w:rPr>
        <w:t xml:space="preserve"> </w:t>
      </w:r>
    </w:p>
    <w:p w:rsidR="00833488" w:rsidRPr="00833488" w:rsidRDefault="00833488" w:rsidP="0083348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noProof/>
          <w:sz w:val="24"/>
          <w:szCs w:val="24"/>
          <w:lang w:eastAsia="es-ES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t xml:space="preserve">Implementacion de las etiquetas “meta” y “keywords” . Optimizacion de los titulos, imágenes, etc. </w:t>
      </w:r>
    </w:p>
    <w:p w:rsidR="00F22F0D" w:rsidRPr="001A3B1D" w:rsidRDefault="00CC2674" w:rsidP="00CC2674">
      <w:pPr>
        <w:spacing w:line="360" w:lineRule="auto"/>
        <w:rPr>
          <w:b/>
          <w:color w:val="0070C0"/>
          <w:sz w:val="24"/>
          <w:szCs w:val="24"/>
        </w:rPr>
      </w:pPr>
      <w:r w:rsidRPr="001A3B1D">
        <w:rPr>
          <w:b/>
          <w:noProof/>
          <w:color w:val="0070C0"/>
          <w:sz w:val="24"/>
          <w:szCs w:val="24"/>
          <w:lang w:eastAsia="es-ES"/>
        </w:rPr>
        <w:t>05 -</w:t>
      </w:r>
      <w:r w:rsidR="00836FA8" w:rsidRPr="001A3B1D">
        <w:rPr>
          <w:b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2647950</wp:posOffset>
            </wp:positionV>
            <wp:extent cx="876300" cy="1042670"/>
            <wp:effectExtent l="0" t="0" r="0" b="508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ml5-games[1]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" t="-3000" r="63400" b="3000"/>
                    <a:stretch/>
                  </pic:blipFill>
                  <pic:spPr bwMode="auto">
                    <a:xfrm>
                      <a:off x="0" y="0"/>
                      <a:ext cx="876300" cy="1042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FA8" w:rsidRPr="001A3B1D">
        <w:rPr>
          <w:b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2571750</wp:posOffset>
            </wp:positionV>
            <wp:extent cx="1152525" cy="967740"/>
            <wp:effectExtent l="0" t="0" r="0" b="381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ootstrap-stack[1]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FA8" w:rsidRPr="001A3B1D">
        <w:rPr>
          <w:b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3705225</wp:posOffset>
            </wp:positionH>
            <wp:positionV relativeFrom="margin">
              <wp:posOffset>2574925</wp:posOffset>
            </wp:positionV>
            <wp:extent cx="762000" cy="106807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vordan_virker_nettsider_del2_css_logo-214x300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06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6FA8" w:rsidRPr="001A3B1D">
        <w:rPr>
          <w:b/>
          <w:noProof/>
          <w:color w:val="0070C0"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1647825</wp:posOffset>
            </wp:positionH>
            <wp:positionV relativeFrom="margin">
              <wp:posOffset>2714625</wp:posOffset>
            </wp:positionV>
            <wp:extent cx="1238250" cy="928370"/>
            <wp:effectExtent l="0" t="0" r="0" b="5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920px-Sass_Logo_Color.svg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B1D">
        <w:rPr>
          <w:b/>
          <w:noProof/>
          <w:color w:val="0070C0"/>
          <w:sz w:val="24"/>
          <w:szCs w:val="24"/>
          <w:lang w:eastAsia="es-ES"/>
        </w:rPr>
        <w:t xml:space="preserve"> </w:t>
      </w:r>
      <w:r w:rsidRPr="001A3B1D">
        <w:rPr>
          <w:b/>
          <w:color w:val="0070C0"/>
          <w:sz w:val="24"/>
          <w:szCs w:val="24"/>
        </w:rPr>
        <w:t>Alojamiento web (anual)</w:t>
      </w:r>
    </w:p>
    <w:p w:rsidR="00833488" w:rsidRPr="00833488" w:rsidRDefault="00833488" w:rsidP="00833488">
      <w:pPr>
        <w:pStyle w:val="Prrafodelista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Contratación de hosting pago y alojamiento del sitio en dicho servicio. Se contratara “Hostinger” plan sencillo. </w:t>
      </w:r>
    </w:p>
    <w:sectPr w:rsidR="00833488" w:rsidRPr="00833488" w:rsidSect="000A7B97">
      <w:headerReference w:type="default" r:id="rId12"/>
      <w:footerReference w:type="default" r:id="rId13"/>
      <w:pgSz w:w="11906" w:h="16838" w:code="9"/>
      <w:pgMar w:top="720" w:right="1152" w:bottom="864" w:left="115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91E" w:rsidRDefault="004E591E">
      <w:r>
        <w:separator/>
      </w:r>
    </w:p>
  </w:endnote>
  <w:endnote w:type="continuationSeparator" w:id="0">
    <w:p w:rsidR="004E591E" w:rsidRDefault="004E59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5BD" w:rsidRDefault="00FC55BD">
    <w:pPr>
      <w:pStyle w:val="Piedepgina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61D5B0EB" wp14:editId="4E87FF57">
              <wp:simplePos x="0" y="0"/>
              <wp:positionH relativeFrom="page">
                <wp:posOffset>638355</wp:posOffset>
              </wp:positionH>
              <wp:positionV relativeFrom="margin">
                <wp:posOffset>8462513</wp:posOffset>
              </wp:positionV>
              <wp:extent cx="6280030" cy="555625"/>
              <wp:effectExtent l="0" t="0" r="6985" b="15875"/>
              <wp:wrapNone/>
              <wp:docPr id="5" name="Grupo 26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80030" cy="555625"/>
                        <a:chOff x="1066" y="14085"/>
                        <a:chExt cx="10081" cy="875"/>
                      </a:xfrm>
                    </wpg:grpSpPr>
                    <wps:wsp>
                      <wps:cNvPr id="7" name="Rectángulo 27" descr="Degradado azul en rectángulo"/>
                      <wps:cNvSpPr>
                        <a:spLocks noChangeArrowheads="1"/>
                      </wps:cNvSpPr>
                      <wps:spPr bwMode="auto">
                        <a:xfrm>
                          <a:off x="1066" y="14085"/>
                          <a:ext cx="10081" cy="8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chemeClr val="accent1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Línea 28" descr="Conector de línea"/>
                      <wps:cNvCnPr>
                        <a:cxnSpLocks noChangeShapeType="1"/>
                      </wps:cNvCnPr>
                      <wps:spPr bwMode="auto">
                        <a:xfrm>
                          <a:off x="1080" y="14936"/>
                          <a:ext cx="10051" cy="7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EF726A" id="Grupo 26" o:spid="_x0000_s1026" alt="Degradado azul en rectángulo" style="position:absolute;margin-left:50.25pt;margin-top:666.35pt;width:494.5pt;height:43.75pt;z-index:-251657216;mso-position-horizontal-relative:page;mso-position-vertical-relative:margin" coordorigin="1066,14085" coordsize="10081,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" o:allowincell="f">
              <v:rect id="Rectángulo 27" o:spid="_x0000_s1027" alt="Degradado azul en rectángulo" style="position:absolute;left:1066;top:14085;width:10081;height:8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UHjMAA&#10;AADaAAAADwAAAGRycy9kb3ducmV2LnhtbESP3YrCMBSE7wXfIZwFb2RNFVHpGkUEwSux1Qc4NKc/&#10;bHNSmrTWtzeC4OUwM98w2/1gatFT6yrLCuazCARxZnXFhYL77fS7AeE8ssbaMil4koP9bjzaYqzt&#10;gxPqU1+IAGEXo4LS+yaW0mUlGXQz2xAHL7etQR9kW0jd4iPATS0XUbSSBisOCyU2dCwp+087o6C7&#10;LvM0X9WRS6z0lybpjv1yqtTkZzj8gfA0+G/40z5rBWt4Xwk3QO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lUHjMAAAADaAAAADwAAAAAAAAAAAAAAAACYAgAAZHJzL2Rvd25y&#10;ZXYueG1sUEsFBgAAAAAEAAQA9QAAAIUDAAAAAA==&#10;" stroked="f">
                <v:fill color2="#b8cce4 [1300]" rotate="t" focus="100%" type="gradient"/>
              </v:rect>
              <v:line id="Línea 28" o:spid="_x0000_s1028" alt="Conector de línea" style="position:absolute;visibility:visible;mso-wrap-style:square" from="1080,14936" to="11131,149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djJcEAAADaAAAADwAAAGRycy9kb3ducmV2LnhtbERPy2rCQBTdF/yH4Qru6qSCoqmjFEHx&#10;sWpMW7q7ZG6TYOZOnBk1/n1nIbg8nPd82ZlGXMn52rKCt2ECgriwuuZSQX5cv05B+ICssbFMCu7k&#10;Ybnovcwx1fbGn3TNQiliCPsUFVQhtKmUvqjIoB/aljhyf9YZDBG6UmqHtxhuGjlKkok0WHNsqLCl&#10;VUXFKbsYBfuT3WyT8W/zfZ7Mfr6y3SH35JQa9LuPdxCBuvAUP9xbrSBujVfiDZC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R2MlwQAAANoAAAAPAAAAAAAAAAAAAAAA&#10;AKECAABkcnMvZG93bnJldi54bWxQSwUGAAAAAAQABAD5AAAAjwMAAAAA&#10;" strokecolor="#365f91 [2404]" strokeweight=".5pt"/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91E" w:rsidRDefault="004E591E">
      <w:r>
        <w:separator/>
      </w:r>
    </w:p>
  </w:footnote>
  <w:footnote w:type="continuationSeparator" w:id="0">
    <w:p w:rsidR="004E591E" w:rsidRDefault="004E59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55BD" w:rsidRDefault="00FC55B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1" locked="0" layoutInCell="0" allowOverlap="1" wp14:anchorId="60EAD5CB" wp14:editId="7D473810">
              <wp:simplePos x="0" y="0"/>
              <wp:positionH relativeFrom="margin">
                <wp:align>right</wp:align>
              </wp:positionH>
              <wp:positionV relativeFrom="margin">
                <wp:posOffset>8626</wp:posOffset>
              </wp:positionV>
              <wp:extent cx="6098875" cy="1242695"/>
              <wp:effectExtent l="0" t="0" r="0" b="0"/>
              <wp:wrapNone/>
              <wp:docPr id="9" name="Rectángulo 13" descr="Degradado azul en rectángul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98875" cy="124269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chemeClr val="accent1">
                              <a:lumMod val="40000"/>
                              <a:lumOff val="60000"/>
                            </a:schemeClr>
                          </a:gs>
                          <a:gs pos="100000">
                            <a:srgbClr val="FFFFFF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CE6D56" id="Rectángulo 13" o:spid="_x0000_s1026" alt="Degradado azul en rectángulo" style="position:absolute;margin-left:429.05pt;margin-top:.7pt;width:480.25pt;height:97.8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" o:allowincell="f" fillcolor="#b8cce4 [1300]" stroked="f">
              <v:fill rotate="t" focus="100%" type="gradien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4E66D6"/>
    <w:multiLevelType w:val="hybridMultilevel"/>
    <w:tmpl w:val="4C9A2C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E577920"/>
    <w:multiLevelType w:val="hybridMultilevel"/>
    <w:tmpl w:val="F426E2EE"/>
    <w:lvl w:ilvl="0" w:tplc="2250986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884A44"/>
    <w:multiLevelType w:val="hybridMultilevel"/>
    <w:tmpl w:val="CA2806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93462"/>
    <w:multiLevelType w:val="hybridMultilevel"/>
    <w:tmpl w:val="56149752"/>
    <w:lvl w:ilvl="0" w:tplc="FB14DCE8">
      <w:start w:val="5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savePreviewPicture/>
  <w:hdrShapeDefaults>
    <o:shapedefaults v:ext="edit" spidmax="2049">
      <o:colormru v:ext="edit" colors="#3b5e91,#c6d4e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62"/>
    <w:rsid w:val="0000132C"/>
    <w:rsid w:val="00002021"/>
    <w:rsid w:val="00012C15"/>
    <w:rsid w:val="00012DA5"/>
    <w:rsid w:val="0001773C"/>
    <w:rsid w:val="00017A97"/>
    <w:rsid w:val="000226F2"/>
    <w:rsid w:val="000403E8"/>
    <w:rsid w:val="000417F9"/>
    <w:rsid w:val="00043699"/>
    <w:rsid w:val="00055E69"/>
    <w:rsid w:val="00056E24"/>
    <w:rsid w:val="000A72A8"/>
    <w:rsid w:val="000A7B97"/>
    <w:rsid w:val="000C60AF"/>
    <w:rsid w:val="000E447F"/>
    <w:rsid w:val="000E592C"/>
    <w:rsid w:val="000F1D23"/>
    <w:rsid w:val="00127B4D"/>
    <w:rsid w:val="00130DE0"/>
    <w:rsid w:val="0015744F"/>
    <w:rsid w:val="001724F6"/>
    <w:rsid w:val="00180611"/>
    <w:rsid w:val="001A1F8E"/>
    <w:rsid w:val="001A3B1D"/>
    <w:rsid w:val="001B2A81"/>
    <w:rsid w:val="001B5462"/>
    <w:rsid w:val="001B5F25"/>
    <w:rsid w:val="001D6696"/>
    <w:rsid w:val="001E3C2E"/>
    <w:rsid w:val="001F1EA7"/>
    <w:rsid w:val="001F52B7"/>
    <w:rsid w:val="0020532B"/>
    <w:rsid w:val="00205DD6"/>
    <w:rsid w:val="00207555"/>
    <w:rsid w:val="0021009B"/>
    <w:rsid w:val="00213FAA"/>
    <w:rsid w:val="00215AFC"/>
    <w:rsid w:val="00246484"/>
    <w:rsid w:val="00251C32"/>
    <w:rsid w:val="00255B08"/>
    <w:rsid w:val="00275D10"/>
    <w:rsid w:val="002C17E4"/>
    <w:rsid w:val="00326411"/>
    <w:rsid w:val="00341D54"/>
    <w:rsid w:val="003465E2"/>
    <w:rsid w:val="0035481F"/>
    <w:rsid w:val="0035512A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D7F"/>
    <w:rsid w:val="003F03CA"/>
    <w:rsid w:val="003F4445"/>
    <w:rsid w:val="00413CC1"/>
    <w:rsid w:val="00416A5B"/>
    <w:rsid w:val="00436B94"/>
    <w:rsid w:val="004526C5"/>
    <w:rsid w:val="00473FA7"/>
    <w:rsid w:val="004776DC"/>
    <w:rsid w:val="004801EC"/>
    <w:rsid w:val="004D6D3B"/>
    <w:rsid w:val="004E3995"/>
    <w:rsid w:val="004E591E"/>
    <w:rsid w:val="004F3FB4"/>
    <w:rsid w:val="00522EAB"/>
    <w:rsid w:val="00531C77"/>
    <w:rsid w:val="005404D4"/>
    <w:rsid w:val="00551108"/>
    <w:rsid w:val="00552F77"/>
    <w:rsid w:val="005552CD"/>
    <w:rsid w:val="0058338F"/>
    <w:rsid w:val="00584C74"/>
    <w:rsid w:val="00584EBA"/>
    <w:rsid w:val="005949F0"/>
    <w:rsid w:val="005A6D66"/>
    <w:rsid w:val="005B7ABD"/>
    <w:rsid w:val="006171BA"/>
    <w:rsid w:val="00622562"/>
    <w:rsid w:val="00640AAC"/>
    <w:rsid w:val="00647F33"/>
    <w:rsid w:val="0065596D"/>
    <w:rsid w:val="006A68E8"/>
    <w:rsid w:val="006C4528"/>
    <w:rsid w:val="006C6182"/>
    <w:rsid w:val="006D2782"/>
    <w:rsid w:val="006F21A0"/>
    <w:rsid w:val="006F752E"/>
    <w:rsid w:val="00703C78"/>
    <w:rsid w:val="00704EC2"/>
    <w:rsid w:val="007139D1"/>
    <w:rsid w:val="0071543E"/>
    <w:rsid w:val="00723603"/>
    <w:rsid w:val="00727B08"/>
    <w:rsid w:val="0074437D"/>
    <w:rsid w:val="007501D0"/>
    <w:rsid w:val="00751F2C"/>
    <w:rsid w:val="00761383"/>
    <w:rsid w:val="00763353"/>
    <w:rsid w:val="00763758"/>
    <w:rsid w:val="0078713E"/>
    <w:rsid w:val="00787234"/>
    <w:rsid w:val="007A07D7"/>
    <w:rsid w:val="007A0C5E"/>
    <w:rsid w:val="007C1315"/>
    <w:rsid w:val="007C52B8"/>
    <w:rsid w:val="007C5A8E"/>
    <w:rsid w:val="007C7496"/>
    <w:rsid w:val="007D49EA"/>
    <w:rsid w:val="007F3D8D"/>
    <w:rsid w:val="007F4E44"/>
    <w:rsid w:val="0080337C"/>
    <w:rsid w:val="008044FF"/>
    <w:rsid w:val="0081446C"/>
    <w:rsid w:val="00824635"/>
    <w:rsid w:val="00833488"/>
    <w:rsid w:val="00836FA8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23ED7"/>
    <w:rsid w:val="0093291A"/>
    <w:rsid w:val="0093568C"/>
    <w:rsid w:val="009463E1"/>
    <w:rsid w:val="009520ED"/>
    <w:rsid w:val="00961A6A"/>
    <w:rsid w:val="00966790"/>
    <w:rsid w:val="0098251A"/>
    <w:rsid w:val="009A1F18"/>
    <w:rsid w:val="009A6AF5"/>
    <w:rsid w:val="009C5836"/>
    <w:rsid w:val="009E1965"/>
    <w:rsid w:val="009E6065"/>
    <w:rsid w:val="009E7724"/>
    <w:rsid w:val="00A10B6B"/>
    <w:rsid w:val="00A11DBF"/>
    <w:rsid w:val="00A1319C"/>
    <w:rsid w:val="00A4752F"/>
    <w:rsid w:val="00A57FAF"/>
    <w:rsid w:val="00A62877"/>
    <w:rsid w:val="00A67B29"/>
    <w:rsid w:val="00A71F71"/>
    <w:rsid w:val="00A74C60"/>
    <w:rsid w:val="00AB03C9"/>
    <w:rsid w:val="00B06781"/>
    <w:rsid w:val="00B509E3"/>
    <w:rsid w:val="00B530A0"/>
    <w:rsid w:val="00B7167B"/>
    <w:rsid w:val="00B764B8"/>
    <w:rsid w:val="00B929D8"/>
    <w:rsid w:val="00B96B3F"/>
    <w:rsid w:val="00BA71B8"/>
    <w:rsid w:val="00BA7FA7"/>
    <w:rsid w:val="00BB4DAA"/>
    <w:rsid w:val="00BB763E"/>
    <w:rsid w:val="00BC5200"/>
    <w:rsid w:val="00BC570F"/>
    <w:rsid w:val="00BD0D4F"/>
    <w:rsid w:val="00BD7A44"/>
    <w:rsid w:val="00BF5558"/>
    <w:rsid w:val="00C1473F"/>
    <w:rsid w:val="00C22B70"/>
    <w:rsid w:val="00C276BE"/>
    <w:rsid w:val="00C32AE1"/>
    <w:rsid w:val="00C379F1"/>
    <w:rsid w:val="00C43BE7"/>
    <w:rsid w:val="00C52E4D"/>
    <w:rsid w:val="00C560B5"/>
    <w:rsid w:val="00C60CDF"/>
    <w:rsid w:val="00C66691"/>
    <w:rsid w:val="00C66AD0"/>
    <w:rsid w:val="00C74974"/>
    <w:rsid w:val="00CA1CFC"/>
    <w:rsid w:val="00CB2E13"/>
    <w:rsid w:val="00CB3E86"/>
    <w:rsid w:val="00CB4CBD"/>
    <w:rsid w:val="00CC2674"/>
    <w:rsid w:val="00CC686E"/>
    <w:rsid w:val="00CF01AF"/>
    <w:rsid w:val="00CF02C7"/>
    <w:rsid w:val="00D33CEA"/>
    <w:rsid w:val="00D36630"/>
    <w:rsid w:val="00D4146A"/>
    <w:rsid w:val="00D45E69"/>
    <w:rsid w:val="00D514A2"/>
    <w:rsid w:val="00D7042E"/>
    <w:rsid w:val="00D76A11"/>
    <w:rsid w:val="00D87572"/>
    <w:rsid w:val="00D8761E"/>
    <w:rsid w:val="00DC1152"/>
    <w:rsid w:val="00DE09CB"/>
    <w:rsid w:val="00DF7693"/>
    <w:rsid w:val="00E27198"/>
    <w:rsid w:val="00E358C1"/>
    <w:rsid w:val="00E371FA"/>
    <w:rsid w:val="00E42426"/>
    <w:rsid w:val="00E6107D"/>
    <w:rsid w:val="00E9764B"/>
    <w:rsid w:val="00EF58B4"/>
    <w:rsid w:val="00F1292B"/>
    <w:rsid w:val="00F22F0D"/>
    <w:rsid w:val="00F318C2"/>
    <w:rsid w:val="00F52042"/>
    <w:rsid w:val="00F64BE0"/>
    <w:rsid w:val="00F70E38"/>
    <w:rsid w:val="00F7126E"/>
    <w:rsid w:val="00F734CD"/>
    <w:rsid w:val="00FB1848"/>
    <w:rsid w:val="00FC55BD"/>
    <w:rsid w:val="00FC643D"/>
    <w:rsid w:val="00FD0114"/>
    <w:rsid w:val="00FD0E4D"/>
    <w:rsid w:val="00FD6D76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b5e91,#c6d4e8"/>
    </o:shapedefaults>
    <o:shapelayout v:ext="edit">
      <o:idmap v:ext="edit" data="1"/>
    </o:shapelayout>
  </w:shapeDefaults>
  <w:decimalSymbol w:val="."/>
  <w:listSeparator w:val=";"/>
  <w14:docId w14:val="0DBCC8D1"/>
  <w15:docId w15:val="{10F0AB3F-4422-41BD-A033-855A0D1CA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iPriority="99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nhideWhenUsed="1"/>
    <w:lsdException w:name="Hyperlink" w:semiHidden="1" w:unhideWhenUsed="1"/>
    <w:lsdException w:name="FollowedHyperlink" w:semiHidden="1" w:uiPriority="99" w:unhideWhenUsed="1"/>
    <w:lsdException w:name="Strong" w:semiHidden="1" w:unhideWhenUsed="1" w:qFormat="1"/>
    <w:lsdException w:name="Emphasis" w:semiHidden="1" w:uiPriority="99" w:unhideWhenUsed="1" w:qFormat="1"/>
    <w:lsdException w:name="Document Map" w:semiHidden="1" w:uiPriority="99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5B08"/>
    <w:pPr>
      <w:spacing w:line="264" w:lineRule="auto"/>
    </w:pPr>
    <w:rPr>
      <w:rFonts w:asciiTheme="minorHAnsi" w:hAnsiTheme="minorHAnsi"/>
      <w:spacing w:val="4"/>
      <w:sz w:val="17"/>
      <w:szCs w:val="18"/>
    </w:rPr>
  </w:style>
  <w:style w:type="paragraph" w:styleId="Ttulo1">
    <w:name w:val="heading 1"/>
    <w:basedOn w:val="Normal"/>
    <w:next w:val="Normal"/>
    <w:uiPriority w:val="9"/>
    <w:qFormat/>
    <w:rsid w:val="00D36630"/>
    <w:pPr>
      <w:spacing w:line="240" w:lineRule="auto"/>
      <w:jc w:val="right"/>
      <w:outlineLvl w:val="0"/>
    </w:pPr>
    <w:rPr>
      <w:rFonts w:asciiTheme="majorHAnsi" w:hAnsiTheme="majorHAnsi"/>
      <w:b/>
      <w:color w:val="365F9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6630"/>
    <w:pPr>
      <w:spacing w:before="20" w:line="240" w:lineRule="auto"/>
      <w:outlineLvl w:val="1"/>
    </w:pPr>
    <w:rPr>
      <w:rFonts w:asciiTheme="majorHAnsi" w:hAnsiTheme="majorHAnsi"/>
      <w:b/>
      <w:caps/>
      <w:sz w:val="15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rsid w:val="00A71F71"/>
    <w:p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8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8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81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81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81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81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481F"/>
    <w:rPr>
      <w:rFonts w:asciiTheme="majorHAnsi" w:hAnsiTheme="majorHAnsi"/>
      <w:b/>
      <w:caps/>
      <w:spacing w:val="4"/>
      <w:sz w:val="15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 w:val="16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AB03C9"/>
    <w:pPr>
      <w:jc w:val="right"/>
    </w:pPr>
    <w:rPr>
      <w:caps/>
      <w:sz w:val="16"/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481F"/>
    <w:rPr>
      <w:rFonts w:asciiTheme="minorHAnsi" w:hAnsiTheme="minorHAnsi"/>
      <w:caps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9C5836"/>
    <w:pPr>
      <w:spacing w:line="240" w:lineRule="auto"/>
    </w:pPr>
    <w:rPr>
      <w:b/>
      <w:sz w:val="24"/>
    </w:rPr>
  </w:style>
  <w:style w:type="paragraph" w:customStyle="1" w:styleId="Eslogan">
    <w:name w:val="Eslogan"/>
    <w:basedOn w:val="Normal"/>
    <w:qFormat/>
    <w:rsid w:val="00D36630"/>
    <w:pPr>
      <w:spacing w:before="60" w:line="240" w:lineRule="auto"/>
    </w:pPr>
    <w:rPr>
      <w:i/>
      <w:sz w:val="15"/>
    </w:rPr>
  </w:style>
  <w:style w:type="paragraph" w:customStyle="1" w:styleId="Importe">
    <w:name w:val="Importe"/>
    <w:basedOn w:val="Normal"/>
    <w:uiPriority w:val="2"/>
    <w:qFormat/>
    <w:rsid w:val="00723603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D36630"/>
    <w:pPr>
      <w:jc w:val="center"/>
    </w:pPr>
    <w:rPr>
      <w:b/>
      <w:caps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D36630"/>
    <w:pPr>
      <w:jc w:val="center"/>
    </w:pPr>
    <w:rPr>
      <w:rFonts w:asciiTheme="majorHAnsi" w:hAnsiTheme="majorHAnsi"/>
      <w:b/>
      <w:caps/>
      <w:sz w:val="15"/>
    </w:rPr>
  </w:style>
  <w:style w:type="paragraph" w:customStyle="1" w:styleId="Centrados">
    <w:name w:val="Centrados"/>
    <w:basedOn w:val="Normal"/>
    <w:uiPriority w:val="2"/>
    <w:qFormat/>
    <w:rsid w:val="00056E24"/>
    <w:pPr>
      <w:spacing w:line="240" w:lineRule="auto"/>
      <w:jc w:val="center"/>
    </w:pPr>
  </w:style>
  <w:style w:type="paragraph" w:customStyle="1" w:styleId="Etiquetas">
    <w:name w:val="Etiquetas"/>
    <w:basedOn w:val="Ttulo2"/>
    <w:uiPriority w:val="3"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uiPriority w:val="2"/>
    <w:qFormat/>
    <w:rsid w:val="00D36630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rsid w:val="0035481F"/>
    <w:rPr>
      <w:rFonts w:asciiTheme="minorHAnsi" w:hAnsiTheme="minorHAnsi"/>
      <w:b/>
      <w:caps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qFormat/>
    <w:rsid w:val="00D36630"/>
    <w:pPr>
      <w:tabs>
        <w:tab w:val="right" w:leader="underscore" w:pos="10080"/>
      </w:tabs>
    </w:pPr>
    <w:rPr>
      <w:sz w:val="15"/>
    </w:rPr>
  </w:style>
  <w:style w:type="character" w:customStyle="1" w:styleId="Carcterdetipopequeo">
    <w:name w:val="Carácter de tipo pequeño"/>
    <w:basedOn w:val="Fuentedeprrafopredeter"/>
    <w:link w:val="Tipopequeo"/>
    <w:rsid w:val="00D36630"/>
    <w:rPr>
      <w:rFonts w:asciiTheme="minorHAnsi" w:hAnsiTheme="minorHAnsi"/>
      <w:spacing w:val="4"/>
      <w:sz w:val="15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55E69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481F"/>
    <w:rPr>
      <w:rFonts w:asciiTheme="minorHAnsi" w:hAnsiTheme="minorHAnsi"/>
      <w:spacing w:val="4"/>
      <w:sz w:val="17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81F"/>
    <w:rPr>
      <w:rFonts w:asciiTheme="majorHAnsi" w:eastAsiaTheme="majorEastAsia" w:hAnsiTheme="majorHAnsi" w:cstheme="majorBidi"/>
      <w:i/>
      <w:iCs/>
      <w:color w:val="365F91" w:themeColor="accent1" w:themeShade="BF"/>
      <w:spacing w:val="4"/>
      <w:sz w:val="17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81F"/>
    <w:rPr>
      <w:rFonts w:asciiTheme="majorHAnsi" w:eastAsiaTheme="majorEastAsia" w:hAnsiTheme="majorHAnsi" w:cstheme="majorBidi"/>
      <w:color w:val="365F91" w:themeColor="accent1" w:themeShade="BF"/>
      <w:spacing w:val="4"/>
      <w:sz w:val="17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81F"/>
    <w:rPr>
      <w:rFonts w:asciiTheme="majorHAnsi" w:eastAsiaTheme="majorEastAsia" w:hAnsiTheme="majorHAnsi" w:cstheme="majorBidi"/>
      <w:color w:val="243F60" w:themeColor="accent1" w:themeShade="7F"/>
      <w:spacing w:val="4"/>
      <w:sz w:val="17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81F"/>
    <w:rPr>
      <w:rFonts w:asciiTheme="majorHAnsi" w:eastAsiaTheme="majorEastAsia" w:hAnsiTheme="majorHAnsi" w:cstheme="majorBidi"/>
      <w:i/>
      <w:iCs/>
      <w:color w:val="243F60" w:themeColor="accent1" w:themeShade="7F"/>
      <w:spacing w:val="4"/>
      <w:sz w:val="17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81F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81F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17365D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1F497D" w:themeColor="text2"/>
        <w:bottom w:val="single" w:sz="4" w:space="10" w:color="1F497D" w:themeColor="text2"/>
      </w:pBdr>
      <w:spacing w:before="360" w:after="360"/>
      <w:ind w:left="864" w:right="864"/>
      <w:jc w:val="center"/>
    </w:pPr>
    <w:rPr>
      <w:i/>
      <w:iCs/>
      <w:color w:val="1F497D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1F497D" w:themeColor="text2"/>
      <w:spacing w:val="4"/>
      <w:sz w:val="17"/>
      <w:szCs w:val="18"/>
    </w:rPr>
  </w:style>
  <w:style w:type="character" w:customStyle="1" w:styleId="Mencinnoresuelta">
    <w:name w:val="Mención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basedOn w:val="Fuentedeprrafopredeter"/>
    <w:uiPriority w:val="99"/>
    <w:unhideWhenUsed/>
    <w:qFormat/>
    <w:rsid w:val="00255B08"/>
    <w:rPr>
      <w:iCs/>
      <w:color w:val="595959" w:themeColor="text1" w:themeTint="A6"/>
    </w:rPr>
  </w:style>
  <w:style w:type="table" w:styleId="Tablaconcuadrcula">
    <w:name w:val="Table Grid"/>
    <w:basedOn w:val="Tablanormal"/>
    <w:rsid w:val="00275D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713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iaKhairallah\AppData\Roaming\Microsoft\Plantillas\Presupuesto%20de%20servicio%20(dise&#241;o%20con%20degradado%20azu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FC84954B5944F3AE1BD32F3441D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F0782-1BB5-42FF-8FB9-86A2C0DA15BF}"/>
      </w:docPartPr>
      <w:docPartBody>
        <w:p w:rsidR="00000000" w:rsidRDefault="00A52848">
          <w:pPr>
            <w:pStyle w:val="93FC84954B5944F3AE1BD32F3441D146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AFB9E90B3BB740F597C87EC124067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130D5-0005-4DBC-8B25-176D3D1924A2}"/>
      </w:docPartPr>
      <w:docPartBody>
        <w:p w:rsidR="00000000" w:rsidRDefault="00A52848">
          <w:pPr>
            <w:pStyle w:val="AFB9E90B3BB740F597C87EC124067DAF"/>
          </w:pPr>
          <w:r w:rsidRPr="0035481F">
            <w:rPr>
              <w:lang w:bidi="es-ES"/>
            </w:rPr>
            <w:t>Fecha de expiración</w:t>
          </w:r>
        </w:p>
      </w:docPartBody>
    </w:docPart>
    <w:docPart>
      <w:docPartPr>
        <w:name w:val="B286763F24A444B2BDD2E46C24E5F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B299F7-761C-459B-9D0F-03A3DDD66012}"/>
      </w:docPartPr>
      <w:docPartBody>
        <w:p w:rsidR="00000000" w:rsidRDefault="00A52848">
          <w:pPr>
            <w:pStyle w:val="B286763F24A444B2BDD2E46C24E5F17C"/>
          </w:pPr>
          <w:r>
            <w:rPr>
              <w:lang w:bidi="es-ES"/>
            </w:rPr>
            <w:t>descripción</w:t>
          </w:r>
        </w:p>
      </w:docPartBody>
    </w:docPart>
    <w:docPart>
      <w:docPartPr>
        <w:name w:val="06EA1100A6694C6989237740114A1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E4B80-E50D-43DC-A3C6-46C19D883E92}"/>
      </w:docPartPr>
      <w:docPartBody>
        <w:p w:rsidR="00000000" w:rsidRDefault="00A52848">
          <w:pPr>
            <w:pStyle w:val="06EA1100A6694C6989237740114A1EDC"/>
          </w:pPr>
          <w:r w:rsidRPr="00AC6B78">
            <w:rPr>
              <w:lang w:bidi="es-ES"/>
            </w:rPr>
            <w:t>Este es un presupuesto de los artículos indicados, sujeto a las condiciones que se indican a continuación:</w:t>
          </w:r>
        </w:p>
      </w:docPartBody>
    </w:docPart>
    <w:docPart>
      <w:docPartPr>
        <w:name w:val="FFDD0B1F604640AEAA58EE71F13C9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C704E-6F6F-4040-A0ED-972A14669D90}"/>
      </w:docPartPr>
      <w:docPartBody>
        <w:p w:rsidR="00000000" w:rsidRDefault="00A52848">
          <w:pPr>
            <w:pStyle w:val="FFDD0B1F604640AEAA58EE71F13C96DE"/>
          </w:pPr>
          <w:r w:rsidRPr="00AC6B78">
            <w:rPr>
              <w:lang w:bidi="es-ES"/>
            </w:rPr>
            <w:t xml:space="preserve">Para aceptar </w:t>
          </w:r>
          <w:r w:rsidRPr="00AC6B78">
            <w:rPr>
              <w:lang w:bidi="es-ES"/>
            </w:rPr>
            <w:t>este pr</w:t>
          </w:r>
          <w:r>
            <w:rPr>
              <w:lang w:bidi="es-ES"/>
            </w:rPr>
            <w:t>esupuesto, firme aquí y envíelo de vuelta:</w:t>
          </w:r>
        </w:p>
      </w:docPartBody>
    </w:docPart>
    <w:docPart>
      <w:docPartPr>
        <w:name w:val="19A4940BA8924CC19F6EA023137DD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86211-E435-4361-A5C9-0508328D022C}"/>
      </w:docPartPr>
      <w:docPartBody>
        <w:p w:rsidR="00000000" w:rsidRDefault="00A12440" w:rsidP="00A12440">
          <w:pPr>
            <w:pStyle w:val="19A4940BA8924CC19F6EA023137DD50E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C8C1FC20F3484D6197E9F4F447FAC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2AEBA-E554-4203-9AF8-2792166D7907}"/>
      </w:docPartPr>
      <w:docPartBody>
        <w:p w:rsidR="00000000" w:rsidRDefault="00A12440" w:rsidP="00A12440">
          <w:pPr>
            <w:pStyle w:val="C8C1FC20F3484D6197E9F4F447FAC18F"/>
          </w:pPr>
          <w:r>
            <w:rPr>
              <w:lang w:bidi="es-ES"/>
            </w:rPr>
            <w:t>Para</w:t>
          </w:r>
        </w:p>
      </w:docPartBody>
    </w:docPart>
    <w:docPart>
      <w:docPartPr>
        <w:name w:val="FED0493F93B4463A948D519380753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C0E32-6424-4668-A79B-4A3B5437DBF5}"/>
      </w:docPartPr>
      <w:docPartBody>
        <w:p w:rsidR="00000000" w:rsidRDefault="00A12440" w:rsidP="00A12440">
          <w:pPr>
            <w:pStyle w:val="FED0493F93B4463A948D5193807534FD"/>
          </w:pPr>
          <w:r>
            <w:rPr>
              <w:lang w:bidi="es-ES"/>
            </w:rPr>
            <w:t>Id. del cliente</w:t>
          </w:r>
        </w:p>
      </w:docPartBody>
    </w:docPart>
    <w:docPart>
      <w:docPartPr>
        <w:name w:val="2A17658BCC414D3DB892A0491F659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EB33AB-A1CA-4CB3-9DA6-A2F18BE17621}"/>
      </w:docPartPr>
      <w:docPartBody>
        <w:p w:rsidR="00000000" w:rsidRDefault="00A12440" w:rsidP="00A12440">
          <w:pPr>
            <w:pStyle w:val="2A17658BCC414D3DB892A0491F659477"/>
          </w:pPr>
          <w:r>
            <w:rPr>
              <w:lang w:bidi="es-ES"/>
            </w:rPr>
            <w:t>Total</w:t>
          </w:r>
        </w:p>
      </w:docPartBody>
    </w:docPart>
    <w:docPart>
      <w:docPartPr>
        <w:name w:val="462FC4EA49964D5F9F43BE51D98A8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5293B-28A0-4356-BA77-57887F914DED}"/>
      </w:docPartPr>
      <w:docPartBody>
        <w:p w:rsidR="00000000" w:rsidRDefault="00A12440" w:rsidP="00A12440">
          <w:pPr>
            <w:pStyle w:val="462FC4EA49964D5F9F43BE51D98A814A"/>
          </w:pPr>
          <w:r>
            <w:rPr>
              <w:lang w:bidi="es-ES"/>
            </w:rPr>
            <w:t>Nombre de la empresa</w:t>
          </w:r>
        </w:p>
      </w:docPartBody>
    </w:docPart>
    <w:docPart>
      <w:docPartPr>
        <w:name w:val="FF987FAFAA2E4C9290B39E435A1C2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77815D-1E25-4659-AFF0-4597FDA91FC1}"/>
      </w:docPartPr>
      <w:docPartBody>
        <w:p w:rsidR="00000000" w:rsidRDefault="00A12440" w:rsidP="00A12440">
          <w:pPr>
            <w:pStyle w:val="FF987FAFAA2E4C9290B39E435A1C2270"/>
          </w:pPr>
          <w:r>
            <w:rPr>
              <w:lang w:bidi="es-ES"/>
            </w:rPr>
            <w:t>Fecha:</w:t>
          </w:r>
        </w:p>
      </w:docPartBody>
    </w:docPart>
    <w:docPart>
      <w:docPartPr>
        <w:name w:val="0381B94009CC4D688060A342464AE1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71129-F38D-4E85-A826-4BDB1B9F0CA2}"/>
      </w:docPartPr>
      <w:docPartBody>
        <w:p w:rsidR="00000000" w:rsidRDefault="00A12440" w:rsidP="00A12440">
          <w:pPr>
            <w:pStyle w:val="0381B94009CC4D688060A342464AE136"/>
          </w:pPr>
          <w:r w:rsidRPr="0035481F">
            <w:rPr>
              <w:lang w:bidi="es-ES"/>
            </w:rPr>
            <w:t>Fecha de expiración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440"/>
    <w:rsid w:val="00A12440"/>
    <w:rsid w:val="00A52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F692C93CF914A0FB4C910424162BE5C">
    <w:name w:val="4F692C93CF914A0FB4C910424162BE5C"/>
  </w:style>
  <w:style w:type="paragraph" w:customStyle="1" w:styleId="93FC84954B5944F3AE1BD32F3441D146">
    <w:name w:val="93FC84954B5944F3AE1BD32F3441D146"/>
  </w:style>
  <w:style w:type="paragraph" w:customStyle="1" w:styleId="142A373C587F41CDBA869EDAECB24E57">
    <w:name w:val="142A373C587F41CDBA869EDAECB24E57"/>
  </w:style>
  <w:style w:type="paragraph" w:customStyle="1" w:styleId="719012C4E095442985D3007B0CD847E0">
    <w:name w:val="719012C4E095442985D3007B0CD847E0"/>
  </w:style>
  <w:style w:type="paragraph" w:customStyle="1" w:styleId="B965321FE450489A801920C9AFED33F7">
    <w:name w:val="B965321FE450489A801920C9AFED33F7"/>
  </w:style>
  <w:style w:type="paragraph" w:customStyle="1" w:styleId="066E1087F8464D408A4E34DDB9A35191">
    <w:name w:val="066E1087F8464D408A4E34DDB9A35191"/>
  </w:style>
  <w:style w:type="paragraph" w:customStyle="1" w:styleId="4B934544FC8E4A8092262CF4F6D97866">
    <w:name w:val="4B934544FC8E4A8092262CF4F6D97866"/>
  </w:style>
  <w:style w:type="paragraph" w:customStyle="1" w:styleId="BD0E389FB6F541C19CD101DC49A69DD5">
    <w:name w:val="BD0E389FB6F541C19CD101DC49A69DD5"/>
  </w:style>
  <w:style w:type="paragraph" w:customStyle="1" w:styleId="7C5BB5D79F974C4D82D00006C6ECA113">
    <w:name w:val="7C5BB5D79F974C4D82D00006C6ECA113"/>
  </w:style>
  <w:style w:type="paragraph" w:customStyle="1" w:styleId="54BDE206DAEE4790A0B16E9B904CDAA6">
    <w:name w:val="54BDE206DAEE4790A0B16E9B904CDAA6"/>
  </w:style>
  <w:style w:type="paragraph" w:customStyle="1" w:styleId="B7FB559EB7CD42428A09616C64E02145">
    <w:name w:val="B7FB559EB7CD42428A09616C64E02145"/>
  </w:style>
  <w:style w:type="paragraph" w:customStyle="1" w:styleId="B4C2ECE8890E410F84D2BD24926022B9">
    <w:name w:val="B4C2ECE8890E410F84D2BD24926022B9"/>
  </w:style>
  <w:style w:type="paragraph" w:customStyle="1" w:styleId="73EFB406534B40F7ADAF1ED932E62A3E">
    <w:name w:val="73EFB406534B40F7ADAF1ED932E62A3E"/>
  </w:style>
  <w:style w:type="paragraph" w:customStyle="1" w:styleId="1C002BB674634BEBAC425F798C690E17">
    <w:name w:val="1C002BB674634BEBAC425F798C690E17"/>
  </w:style>
  <w:style w:type="paragraph" w:customStyle="1" w:styleId="AFB9E90B3BB740F597C87EC124067DAF">
    <w:name w:val="AFB9E90B3BB740F597C87EC124067DAF"/>
  </w:style>
  <w:style w:type="paragraph" w:customStyle="1" w:styleId="B3A5E8AF70804E29B410DFF9EEFF6A5C">
    <w:name w:val="B3A5E8AF70804E29B410DFF9EEFF6A5C"/>
  </w:style>
  <w:style w:type="paragraph" w:customStyle="1" w:styleId="76ADE7C1144541AFA7AC4615E11EA68E">
    <w:name w:val="76ADE7C1144541AFA7AC4615E11EA68E"/>
  </w:style>
  <w:style w:type="paragraph" w:customStyle="1" w:styleId="F024D79E4548444E8698F322A3F3D978">
    <w:name w:val="F024D79E4548444E8698F322A3F3D978"/>
  </w:style>
  <w:style w:type="paragraph" w:customStyle="1" w:styleId="75297E2166FB48B1BF8E2A15DDBFE431">
    <w:name w:val="75297E2166FB48B1BF8E2A15DDBFE431"/>
  </w:style>
  <w:style w:type="paragraph" w:customStyle="1" w:styleId="FE2EE0266A144FFAAF9982163A2EE766">
    <w:name w:val="FE2EE0266A144FFAAF9982163A2EE766"/>
  </w:style>
  <w:style w:type="paragraph" w:customStyle="1" w:styleId="D428E78221B44351A5A5CACAE1944BC6">
    <w:name w:val="D428E78221B44351A5A5CACAE1944BC6"/>
  </w:style>
  <w:style w:type="paragraph" w:customStyle="1" w:styleId="CE758DC5AF5249609AEDE1C0F3076C04">
    <w:name w:val="CE758DC5AF5249609AEDE1C0F3076C04"/>
  </w:style>
  <w:style w:type="paragraph" w:customStyle="1" w:styleId="DDC9FB1273E549FC897B4FDBF0AC005D">
    <w:name w:val="DDC9FB1273E549FC897B4FDBF0AC005D"/>
  </w:style>
  <w:style w:type="paragraph" w:customStyle="1" w:styleId="F0BAFCD8E6BB41E6B157862746C28D45">
    <w:name w:val="F0BAFCD8E6BB41E6B157862746C28D45"/>
  </w:style>
  <w:style w:type="paragraph" w:customStyle="1" w:styleId="61E4F0BD764F4094AAC2D41AE0E7AC72">
    <w:name w:val="61E4F0BD764F4094AAC2D41AE0E7AC72"/>
  </w:style>
  <w:style w:type="paragraph" w:customStyle="1" w:styleId="E827E43FA7C4467DA6F743E1D8536CF6">
    <w:name w:val="E827E43FA7C4467DA6F743E1D8536CF6"/>
  </w:style>
  <w:style w:type="paragraph" w:customStyle="1" w:styleId="4D0AFCCF81F5444793FCC2EAC922C163">
    <w:name w:val="4D0AFCCF81F5444793FCC2EAC922C163"/>
  </w:style>
  <w:style w:type="paragraph" w:customStyle="1" w:styleId="27416418979647F5BBF5FE24495407A4">
    <w:name w:val="27416418979647F5BBF5FE24495407A4"/>
  </w:style>
  <w:style w:type="paragraph" w:customStyle="1" w:styleId="E55ACD5E633D4547B0113CA514652267">
    <w:name w:val="E55ACD5E633D4547B0113CA514652267"/>
  </w:style>
  <w:style w:type="paragraph" w:customStyle="1" w:styleId="F18F3A49B4B545A5B841BE570A6780B5">
    <w:name w:val="F18F3A49B4B545A5B841BE570A6780B5"/>
  </w:style>
  <w:style w:type="paragraph" w:customStyle="1" w:styleId="B286763F24A444B2BDD2E46C24E5F17C">
    <w:name w:val="B286763F24A444B2BDD2E46C24E5F17C"/>
  </w:style>
  <w:style w:type="paragraph" w:customStyle="1" w:styleId="01986476256846DA815332EB614B496F">
    <w:name w:val="01986476256846DA815332EB614B496F"/>
  </w:style>
  <w:style w:type="paragraph" w:customStyle="1" w:styleId="0D8D78D486014C9A9528D42CACE1D770">
    <w:name w:val="0D8D78D486014C9A9528D42CACE1D770"/>
  </w:style>
  <w:style w:type="paragraph" w:customStyle="1" w:styleId="76B5D8ECAD51422788E1AC26CE6EFD2B">
    <w:name w:val="76B5D8ECAD51422788E1AC26CE6EFD2B"/>
  </w:style>
  <w:style w:type="paragraph" w:customStyle="1" w:styleId="11159D56024A4EDDB95DF0AB6730D58F">
    <w:name w:val="11159D56024A4EDDB95DF0AB6730D58F"/>
  </w:style>
  <w:style w:type="paragraph" w:customStyle="1" w:styleId="C2DD47BBC87E4F3CAFAF12DCB6A25E25">
    <w:name w:val="C2DD47BBC87E4F3CAFAF12DCB6A25E25"/>
  </w:style>
  <w:style w:type="paragraph" w:customStyle="1" w:styleId="8FB9EFD25D6A49D3A4B9450094BFF485">
    <w:name w:val="8FB9EFD25D6A49D3A4B9450094BFF485"/>
  </w:style>
  <w:style w:type="paragraph" w:customStyle="1" w:styleId="06EA1100A6694C6989237740114A1EDC">
    <w:name w:val="06EA1100A6694C6989237740114A1EDC"/>
  </w:style>
  <w:style w:type="character" w:styleId="nfasis">
    <w:name w:val="Emphasis"/>
    <w:basedOn w:val="Fuentedeprrafopredeter"/>
    <w:uiPriority w:val="99"/>
    <w:unhideWhenUsed/>
    <w:qFormat/>
    <w:rPr>
      <w:iCs/>
      <w:color w:val="595959" w:themeColor="text1" w:themeTint="A6"/>
    </w:rPr>
  </w:style>
  <w:style w:type="paragraph" w:customStyle="1" w:styleId="B125F6CD7C7A4484846428998C406331">
    <w:name w:val="B125F6CD7C7A4484846428998C406331"/>
  </w:style>
  <w:style w:type="paragraph" w:customStyle="1" w:styleId="FFDD0B1F604640AEAA58EE71F13C96DE">
    <w:name w:val="FFDD0B1F604640AEAA58EE71F13C96DE"/>
  </w:style>
  <w:style w:type="paragraph" w:customStyle="1" w:styleId="C0A913828D3648FEA81B558C60423498">
    <w:name w:val="C0A913828D3648FEA81B558C60423498"/>
  </w:style>
  <w:style w:type="paragraph" w:customStyle="1" w:styleId="19A4940BA8924CC19F6EA023137DD50E">
    <w:name w:val="19A4940BA8924CC19F6EA023137DD50E"/>
    <w:rsid w:val="00A12440"/>
  </w:style>
  <w:style w:type="paragraph" w:customStyle="1" w:styleId="C8C1FC20F3484D6197E9F4F447FAC18F">
    <w:name w:val="C8C1FC20F3484D6197E9F4F447FAC18F"/>
    <w:rsid w:val="00A12440"/>
  </w:style>
  <w:style w:type="paragraph" w:customStyle="1" w:styleId="FED0493F93B4463A948D5193807534FD">
    <w:name w:val="FED0493F93B4463A948D5193807534FD"/>
    <w:rsid w:val="00A12440"/>
  </w:style>
  <w:style w:type="paragraph" w:customStyle="1" w:styleId="2A17658BCC414D3DB892A0491F659477">
    <w:name w:val="2A17658BCC414D3DB892A0491F659477"/>
    <w:rsid w:val="00A12440"/>
  </w:style>
  <w:style w:type="paragraph" w:customStyle="1" w:styleId="980EEC87A9FE4DA8A6B787BD6F1C13E1">
    <w:name w:val="980EEC87A9FE4DA8A6B787BD6F1C13E1"/>
    <w:rsid w:val="00A12440"/>
  </w:style>
  <w:style w:type="paragraph" w:customStyle="1" w:styleId="8A6A332E63114104A3CDBB78BF2E4502">
    <w:name w:val="8A6A332E63114104A3CDBB78BF2E4502"/>
    <w:rsid w:val="00A12440"/>
  </w:style>
  <w:style w:type="paragraph" w:customStyle="1" w:styleId="2185137FA8054549ACD8F20CC464AF3B">
    <w:name w:val="2185137FA8054549ACD8F20CC464AF3B"/>
    <w:rsid w:val="00A12440"/>
  </w:style>
  <w:style w:type="paragraph" w:customStyle="1" w:styleId="2DC99181820540828A13775854BFAEA7">
    <w:name w:val="2DC99181820540828A13775854BFAEA7"/>
    <w:rsid w:val="00A12440"/>
  </w:style>
  <w:style w:type="paragraph" w:customStyle="1" w:styleId="D164F1DDC2A141DC8048BBE9EE7538E6">
    <w:name w:val="D164F1DDC2A141DC8048BBE9EE7538E6"/>
    <w:rsid w:val="00A12440"/>
  </w:style>
  <w:style w:type="paragraph" w:customStyle="1" w:styleId="7347EDE546B84E0EA665CF73772CE399">
    <w:name w:val="7347EDE546B84E0EA665CF73772CE399"/>
    <w:rsid w:val="00A12440"/>
  </w:style>
  <w:style w:type="paragraph" w:customStyle="1" w:styleId="EB3E7C01142542A0AE545EE5FF477418">
    <w:name w:val="EB3E7C01142542A0AE545EE5FF477418"/>
    <w:rsid w:val="00A12440"/>
  </w:style>
  <w:style w:type="paragraph" w:customStyle="1" w:styleId="9D4DE5A71A024A18BEC97B5D5910D94C">
    <w:name w:val="9D4DE5A71A024A18BEC97B5D5910D94C"/>
    <w:rsid w:val="00A12440"/>
  </w:style>
  <w:style w:type="paragraph" w:customStyle="1" w:styleId="C79C4F230944461D985875837CEF81DD">
    <w:name w:val="C79C4F230944461D985875837CEF81DD"/>
    <w:rsid w:val="00A12440"/>
  </w:style>
  <w:style w:type="paragraph" w:customStyle="1" w:styleId="ECC8ECEE8A1F4AEC9B72CD1D0FC7A836">
    <w:name w:val="ECC8ECEE8A1F4AEC9B72CD1D0FC7A836"/>
    <w:rsid w:val="00A12440"/>
  </w:style>
  <w:style w:type="paragraph" w:customStyle="1" w:styleId="E416B94F4BAF440193BE109DE83F4F6E">
    <w:name w:val="E416B94F4BAF440193BE109DE83F4F6E"/>
    <w:rsid w:val="00A12440"/>
  </w:style>
  <w:style w:type="paragraph" w:customStyle="1" w:styleId="2E4AC018B2D54D3697AF72F6CEC0DDBE">
    <w:name w:val="2E4AC018B2D54D3697AF72F6CEC0DDBE"/>
    <w:rsid w:val="00A12440"/>
  </w:style>
  <w:style w:type="paragraph" w:customStyle="1" w:styleId="982B9F7EFA5A48038D6861CA3C51EA51">
    <w:name w:val="982B9F7EFA5A48038D6861CA3C51EA51"/>
    <w:rsid w:val="00A12440"/>
  </w:style>
  <w:style w:type="paragraph" w:customStyle="1" w:styleId="6D5B7E4854CE4FF18EC0BE24A5A050FD">
    <w:name w:val="6D5B7E4854CE4FF18EC0BE24A5A050FD"/>
    <w:rsid w:val="00A12440"/>
  </w:style>
  <w:style w:type="paragraph" w:customStyle="1" w:styleId="98BC7ADEEDF4430ABBE565702A43B768">
    <w:name w:val="98BC7ADEEDF4430ABBE565702A43B768"/>
    <w:rsid w:val="00A12440"/>
  </w:style>
  <w:style w:type="paragraph" w:customStyle="1" w:styleId="F76C603EE19247648E8BC300A92179A1">
    <w:name w:val="F76C603EE19247648E8BC300A92179A1"/>
    <w:rsid w:val="00A12440"/>
  </w:style>
  <w:style w:type="paragraph" w:customStyle="1" w:styleId="3CDD3F82C2DC491DBC0C1AF6A5A87816">
    <w:name w:val="3CDD3F82C2DC491DBC0C1AF6A5A87816"/>
    <w:rsid w:val="00A12440"/>
  </w:style>
  <w:style w:type="paragraph" w:customStyle="1" w:styleId="951F1BF3C44F48C398B020375BAD28E6">
    <w:name w:val="951F1BF3C44F48C398B020375BAD28E6"/>
    <w:rsid w:val="00A12440"/>
  </w:style>
  <w:style w:type="paragraph" w:customStyle="1" w:styleId="5F16084E043C47FFB6ADF6D93A6D98B5">
    <w:name w:val="5F16084E043C47FFB6ADF6D93A6D98B5"/>
    <w:rsid w:val="00A12440"/>
  </w:style>
  <w:style w:type="paragraph" w:customStyle="1" w:styleId="5E43DF4A17B74090ACB5815D1C810CAA">
    <w:name w:val="5E43DF4A17B74090ACB5815D1C810CAA"/>
    <w:rsid w:val="00A12440"/>
  </w:style>
  <w:style w:type="paragraph" w:customStyle="1" w:styleId="B908B435EE96470FA6E932327B9ED092">
    <w:name w:val="B908B435EE96470FA6E932327B9ED092"/>
    <w:rsid w:val="00A12440"/>
  </w:style>
  <w:style w:type="paragraph" w:customStyle="1" w:styleId="9B57F94F797948A1B929D34CD28F6A7A">
    <w:name w:val="9B57F94F797948A1B929D34CD28F6A7A"/>
    <w:rsid w:val="00A12440"/>
  </w:style>
  <w:style w:type="paragraph" w:customStyle="1" w:styleId="FDD49E30B62B42FFA7D318698E911ACA">
    <w:name w:val="FDD49E30B62B42FFA7D318698E911ACA"/>
    <w:rsid w:val="00A12440"/>
  </w:style>
  <w:style w:type="paragraph" w:customStyle="1" w:styleId="FC02D88445F441FEA2C4AB927A59B99C">
    <w:name w:val="FC02D88445F441FEA2C4AB927A59B99C"/>
    <w:rsid w:val="00A12440"/>
  </w:style>
  <w:style w:type="paragraph" w:customStyle="1" w:styleId="740A53A5A7484169B3838413E6161110">
    <w:name w:val="740A53A5A7484169B3838413E6161110"/>
    <w:rsid w:val="00A12440"/>
  </w:style>
  <w:style w:type="paragraph" w:customStyle="1" w:styleId="8FBFEE5A0DBC4A78B5A649B288BE57CA">
    <w:name w:val="8FBFEE5A0DBC4A78B5A649B288BE57CA"/>
    <w:rsid w:val="00A12440"/>
  </w:style>
  <w:style w:type="paragraph" w:customStyle="1" w:styleId="F43C3374EBDD40ACAE3995DD769715F5">
    <w:name w:val="F43C3374EBDD40ACAE3995DD769715F5"/>
    <w:rsid w:val="00A12440"/>
  </w:style>
  <w:style w:type="paragraph" w:customStyle="1" w:styleId="462FC4EA49964D5F9F43BE51D98A814A">
    <w:name w:val="462FC4EA49964D5F9F43BE51D98A814A"/>
    <w:rsid w:val="00A12440"/>
  </w:style>
  <w:style w:type="paragraph" w:customStyle="1" w:styleId="FF987FAFAA2E4C9290B39E435A1C2270">
    <w:name w:val="FF987FAFAA2E4C9290B39E435A1C2270"/>
    <w:rsid w:val="00A12440"/>
  </w:style>
  <w:style w:type="paragraph" w:customStyle="1" w:styleId="0381B94009CC4D688060A342464AE136">
    <w:name w:val="0381B94009CC4D688060A342464AE136"/>
    <w:rsid w:val="00A1244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Presupuesto de servicio (diseño con degradado azul)</Template>
  <TotalTime>91</TotalTime>
  <Pages>2</Pages>
  <Words>461</Words>
  <Characters>2539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SKSoftware</dc:subject>
  <dc:creator>FliaKhairallah</dc:creator>
  <cp:lastModifiedBy>FliaKhairallah</cp:lastModifiedBy>
  <cp:revision>12</cp:revision>
  <cp:lastPrinted>2022-09-20T23:24:00Z</cp:lastPrinted>
  <dcterms:created xsi:type="dcterms:W3CDTF">2022-09-20T21:56:00Z</dcterms:created>
  <dcterms:modified xsi:type="dcterms:W3CDTF">2022-09-20T23:27:00Z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TC011294621033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